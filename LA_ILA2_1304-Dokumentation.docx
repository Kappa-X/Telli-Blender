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732E" w14:textId="0E93F202" w:rsidR="006B5DAE" w:rsidRDefault="006B5DAE" w:rsidP="00615D17">
      <w:pPr>
        <w:pStyle w:val="berschrift1"/>
        <w:rPr>
          <w:lang w:val="de-CH"/>
        </w:rPr>
      </w:pPr>
      <w:r w:rsidRPr="00363940">
        <w:rPr>
          <w:lang w:val="de-CH"/>
        </w:rPr>
        <w:t>Lern- und Arbeitsauftrag</w:t>
      </w:r>
      <w:r w:rsidR="002D50A7" w:rsidRPr="00363940">
        <w:rPr>
          <w:lang w:val="de-CH"/>
        </w:rPr>
        <w:t xml:space="preserve"> </w:t>
      </w:r>
      <w:r w:rsidR="008E5C7B">
        <w:rPr>
          <w:lang w:val="de-CH"/>
        </w:rPr>
        <w:t xml:space="preserve">1304 </w:t>
      </w:r>
      <w:r w:rsidR="009C6F68">
        <w:rPr>
          <w:lang w:val="de-CH"/>
        </w:rPr>
        <w:t>Codes</w:t>
      </w:r>
      <w:r w:rsidR="00C77F65">
        <w:rPr>
          <w:lang w:val="de-CH"/>
        </w:rPr>
        <w:t>, NoSQL und Backend</w:t>
      </w:r>
    </w:p>
    <w:p w14:paraId="19C238CA" w14:textId="77777777" w:rsidR="00C77F65" w:rsidRPr="00C77F65" w:rsidRDefault="00C77F65" w:rsidP="00C77F65">
      <w:pPr>
        <w:rPr>
          <w:lang w:val="de-CH"/>
        </w:rPr>
      </w:pPr>
    </w:p>
    <w:tbl>
      <w:tblPr>
        <w:tblStyle w:val="Tabellenraster"/>
        <w:tblW w:w="0" w:type="auto"/>
        <w:tblLook w:val="04A0" w:firstRow="1" w:lastRow="0" w:firstColumn="1" w:lastColumn="0" w:noHBand="0" w:noVBand="1"/>
      </w:tblPr>
      <w:tblGrid>
        <w:gridCol w:w="1944"/>
        <w:gridCol w:w="7379"/>
      </w:tblGrid>
      <w:tr w:rsidR="0022267B" w:rsidRPr="00363940"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63940" w:rsidRDefault="00A95AC9" w:rsidP="00FA0C37">
            <w:pPr>
              <w:rPr>
                <w:b/>
                <w:lang w:val="de-CH"/>
              </w:rPr>
            </w:pPr>
            <w:r w:rsidRPr="00363940">
              <w:rPr>
                <w:b/>
                <w:lang w:val="de-CH"/>
              </w:rPr>
              <w:t>Titel:</w:t>
            </w:r>
          </w:p>
        </w:tc>
        <w:tc>
          <w:tcPr>
            <w:tcW w:w="7379" w:type="dxa"/>
            <w:shd w:val="clear" w:color="auto" w:fill="BFBFBF" w:themeFill="background1" w:themeFillShade="BF"/>
            <w:tcMar>
              <w:top w:w="85" w:type="dxa"/>
              <w:bottom w:w="85" w:type="dxa"/>
            </w:tcMar>
          </w:tcPr>
          <w:p w14:paraId="71D4C045" w14:textId="22EEEDFB" w:rsidR="0022267B" w:rsidRPr="00363940" w:rsidRDefault="0005665B" w:rsidP="00FA0C37">
            <w:pPr>
              <w:rPr>
                <w:b/>
                <w:lang w:val="de-CH"/>
              </w:rPr>
            </w:pPr>
            <w:r w:rsidRPr="00363940">
              <w:rPr>
                <w:b/>
                <w:lang w:val="de-CH"/>
              </w:rPr>
              <w:t xml:space="preserve">Modul </w:t>
            </w:r>
            <w:r w:rsidR="00C77F65">
              <w:rPr>
                <w:b/>
                <w:lang w:val="de-CH"/>
              </w:rPr>
              <w:t>165</w:t>
            </w:r>
            <w:r w:rsidR="00701D17">
              <w:rPr>
                <w:b/>
                <w:lang w:val="de-CH"/>
              </w:rPr>
              <w:t>, 306</w:t>
            </w:r>
            <w:r w:rsidR="00C77F65">
              <w:rPr>
                <w:b/>
                <w:lang w:val="de-CH"/>
              </w:rPr>
              <w:t xml:space="preserve"> - </w:t>
            </w:r>
            <w:r w:rsidR="009C6F68">
              <w:rPr>
                <w:b/>
                <w:lang w:val="de-CH"/>
              </w:rPr>
              <w:t xml:space="preserve"> </w:t>
            </w:r>
            <w:r w:rsidRPr="00363940">
              <w:rPr>
                <w:b/>
                <w:lang w:val="de-CH"/>
              </w:rPr>
              <w:t>Gruppenarbeit</w:t>
            </w:r>
          </w:p>
        </w:tc>
      </w:tr>
      <w:tr w:rsidR="00A95AC9" w:rsidRPr="00A65EDC" w14:paraId="0598F78C" w14:textId="77777777" w:rsidTr="004C0ADD">
        <w:tc>
          <w:tcPr>
            <w:tcW w:w="1944" w:type="dxa"/>
            <w:shd w:val="clear" w:color="auto" w:fill="FFFFFF" w:themeFill="background1"/>
            <w:tcMar>
              <w:top w:w="85" w:type="dxa"/>
              <w:bottom w:w="85" w:type="dxa"/>
            </w:tcMar>
          </w:tcPr>
          <w:p w14:paraId="1B29C51C" w14:textId="77777777" w:rsidR="00A95AC9" w:rsidRPr="00363940" w:rsidRDefault="00A95AC9" w:rsidP="004637FA">
            <w:pPr>
              <w:rPr>
                <w:b/>
                <w:lang w:val="de-CH"/>
              </w:rPr>
            </w:pPr>
            <w:r w:rsidRPr="00363940">
              <w:rPr>
                <w:b/>
                <w:lang w:val="de-CH"/>
              </w:rPr>
              <w:t>Modul:</w:t>
            </w:r>
          </w:p>
        </w:tc>
        <w:tc>
          <w:tcPr>
            <w:tcW w:w="7379" w:type="dxa"/>
            <w:shd w:val="clear" w:color="auto" w:fill="FFFFFF" w:themeFill="background1"/>
            <w:tcMar>
              <w:top w:w="85" w:type="dxa"/>
              <w:bottom w:w="85" w:type="dxa"/>
            </w:tcMar>
          </w:tcPr>
          <w:p w14:paraId="18EADFD0" w14:textId="7636F5FF" w:rsidR="00A95AC9" w:rsidRPr="00363940" w:rsidRDefault="002D50A7" w:rsidP="002B74DE">
            <w:pPr>
              <w:rPr>
                <w:lang w:val="de-CH"/>
              </w:rPr>
            </w:pPr>
            <w:r w:rsidRPr="00363940">
              <w:rPr>
                <w:lang w:val="de-CH"/>
              </w:rPr>
              <w:t>IMS-Lernatelier</w:t>
            </w:r>
            <w:r w:rsidR="00F538F5" w:rsidRPr="00363940">
              <w:rPr>
                <w:lang w:val="de-CH"/>
              </w:rPr>
              <w:t xml:space="preserve"> </w:t>
            </w:r>
            <w:r w:rsidR="006E450C" w:rsidRPr="00363940">
              <w:rPr>
                <w:lang w:val="de-CH"/>
              </w:rPr>
              <w:t xml:space="preserve">2 </w:t>
            </w:r>
            <w:r w:rsidR="00F538F5" w:rsidRPr="00363940">
              <w:rPr>
                <w:lang w:val="de-CH"/>
              </w:rPr>
              <w:t>Informatik</w:t>
            </w:r>
            <w:r w:rsidR="002B74DE" w:rsidRPr="00363940">
              <w:rPr>
                <w:lang w:val="de-CH"/>
              </w:rPr>
              <w:t>er/in</w:t>
            </w:r>
            <w:r w:rsidR="00F538F5" w:rsidRPr="00363940">
              <w:rPr>
                <w:lang w:val="de-CH"/>
              </w:rPr>
              <w:t xml:space="preserve"> </w:t>
            </w:r>
            <w:r w:rsidR="002B74DE" w:rsidRPr="00363940">
              <w:rPr>
                <w:lang w:val="de-CH"/>
              </w:rPr>
              <w:t>EFZ</w:t>
            </w:r>
          </w:p>
        </w:tc>
      </w:tr>
      <w:tr w:rsidR="00A95AC9" w:rsidRPr="00363940"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63940" w:rsidRDefault="00A95AC9" w:rsidP="004637FA">
            <w:pPr>
              <w:rPr>
                <w:b/>
                <w:lang w:val="de-CH"/>
              </w:rPr>
            </w:pPr>
            <w:r w:rsidRPr="00363940">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63940" w:rsidRDefault="002D50A7" w:rsidP="004637FA">
            <w:pPr>
              <w:rPr>
                <w:lang w:val="de-CH"/>
              </w:rPr>
            </w:pPr>
            <w:r w:rsidRPr="00363940">
              <w:rPr>
                <w:lang w:val="de-CH"/>
              </w:rPr>
              <w:t>Michael Schneider</w:t>
            </w:r>
          </w:p>
        </w:tc>
      </w:tr>
      <w:tr w:rsidR="003C6C9C" w:rsidRPr="00363940" w14:paraId="29970259" w14:textId="77777777" w:rsidTr="004C0ADD">
        <w:tc>
          <w:tcPr>
            <w:tcW w:w="1944" w:type="dxa"/>
            <w:shd w:val="clear" w:color="auto" w:fill="FFFFFF" w:themeFill="background1"/>
            <w:tcMar>
              <w:top w:w="85" w:type="dxa"/>
              <w:bottom w:w="85" w:type="dxa"/>
            </w:tcMar>
          </w:tcPr>
          <w:p w14:paraId="7062CF8D" w14:textId="25EB7926" w:rsidR="003C6C9C" w:rsidRPr="00363940" w:rsidRDefault="003C6C9C" w:rsidP="004637FA">
            <w:pPr>
              <w:rPr>
                <w:b/>
                <w:lang w:val="de-CH"/>
              </w:rPr>
            </w:pPr>
            <w:r>
              <w:rPr>
                <w:b/>
                <w:lang w:val="de-CH"/>
              </w:rPr>
              <w:t>Sozialform</w:t>
            </w:r>
          </w:p>
        </w:tc>
        <w:tc>
          <w:tcPr>
            <w:tcW w:w="7379" w:type="dxa"/>
            <w:shd w:val="clear" w:color="auto" w:fill="FFFFFF" w:themeFill="background1"/>
            <w:tcMar>
              <w:top w:w="85" w:type="dxa"/>
              <w:bottom w:w="85" w:type="dxa"/>
            </w:tcMar>
          </w:tcPr>
          <w:p w14:paraId="19C15999" w14:textId="6C33908B" w:rsidR="003C6C9C" w:rsidRPr="00363940" w:rsidRDefault="003C6C9C" w:rsidP="003C6C9C">
            <w:pPr>
              <w:rPr>
                <w:lang w:val="de-CH"/>
              </w:rPr>
            </w:pPr>
            <w:r>
              <w:rPr>
                <w:lang w:val="de-CH"/>
              </w:rPr>
              <w:t xml:space="preserve">Gruppenarbeit </w:t>
            </w:r>
            <w:r w:rsidR="0030744F">
              <w:rPr>
                <w:lang w:val="de-CH"/>
              </w:rPr>
              <w:t xml:space="preserve">mit </w:t>
            </w:r>
            <w:r w:rsidR="008E5C7B">
              <w:rPr>
                <w:lang w:val="de-CH"/>
              </w:rPr>
              <w:t>2</w:t>
            </w:r>
            <w:r w:rsidR="0030744F">
              <w:rPr>
                <w:lang w:val="de-CH"/>
              </w:rPr>
              <w:t xml:space="preserve"> bis </w:t>
            </w:r>
            <w:r w:rsidR="008E5C7B">
              <w:rPr>
                <w:lang w:val="de-CH"/>
              </w:rPr>
              <w:t>4</w:t>
            </w:r>
            <w:r w:rsidR="0030744F">
              <w:rPr>
                <w:lang w:val="de-CH"/>
              </w:rPr>
              <w:t xml:space="preserve"> Personen</w:t>
            </w:r>
          </w:p>
        </w:tc>
      </w:tr>
      <w:tr w:rsidR="00A95AC9" w:rsidRPr="00363940" w14:paraId="52DEA78D" w14:textId="77777777" w:rsidTr="004C0ADD">
        <w:tc>
          <w:tcPr>
            <w:tcW w:w="1944" w:type="dxa"/>
            <w:shd w:val="clear" w:color="auto" w:fill="FFFFFF" w:themeFill="background1"/>
            <w:tcMar>
              <w:top w:w="85" w:type="dxa"/>
              <w:bottom w:w="85" w:type="dxa"/>
            </w:tcMar>
          </w:tcPr>
          <w:p w14:paraId="59A851C3" w14:textId="77777777" w:rsidR="00A95AC9" w:rsidRPr="00363940" w:rsidRDefault="00A95AC9" w:rsidP="004637FA">
            <w:pPr>
              <w:rPr>
                <w:b/>
                <w:lang w:val="de-CH"/>
              </w:rPr>
            </w:pPr>
            <w:r w:rsidRPr="00363940">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63940" w:rsidRDefault="002D50A7" w:rsidP="004637FA">
            <w:pPr>
              <w:numPr>
                <w:ilvl w:val="0"/>
                <w:numId w:val="25"/>
              </w:numPr>
              <w:rPr>
                <w:lang w:val="de-CH"/>
              </w:rPr>
            </w:pPr>
            <w:r w:rsidRPr="00363940">
              <w:rPr>
                <w:lang w:val="de-CH"/>
              </w:rPr>
              <w:t>Alle</w:t>
            </w:r>
          </w:p>
        </w:tc>
      </w:tr>
    </w:tbl>
    <w:p w14:paraId="5C9386DA" w14:textId="550A4D28" w:rsidR="00BE7A59" w:rsidRPr="00363940" w:rsidRDefault="00BE7A59" w:rsidP="00BE7A59">
      <w:pPr>
        <w:pStyle w:val="berschrift2"/>
        <w:rPr>
          <w:lang w:val="de-CH"/>
        </w:rPr>
      </w:pPr>
      <w:r w:rsidRPr="00363940">
        <w:rPr>
          <w:lang w:val="de-CH"/>
        </w:rPr>
        <w:t>Ausgangslage</w:t>
      </w:r>
    </w:p>
    <w:p w14:paraId="0647BB0F" w14:textId="631F9A6C" w:rsidR="009C6F68" w:rsidRDefault="009C6F68" w:rsidP="0030744F">
      <w:pPr>
        <w:rPr>
          <w:lang w:val="de-CH"/>
        </w:rPr>
      </w:pPr>
      <w:r>
        <w:rPr>
          <w:lang w:val="de-CH"/>
        </w:rPr>
        <w:t>In diesem Auftrag sollen folgende Module vertieft werden:</w:t>
      </w:r>
    </w:p>
    <w:p w14:paraId="14A90573" w14:textId="77777777" w:rsidR="008E5C7B" w:rsidRPr="008E5C7B" w:rsidRDefault="008E5C7B" w:rsidP="008E5C7B">
      <w:pPr>
        <w:rPr>
          <w:lang w:val="de-CH"/>
        </w:rPr>
      </w:pPr>
      <w:bookmarkStart w:id="0" w:name="_Hlk126251529"/>
      <w:r w:rsidRPr="008E5C7B">
        <w:rPr>
          <w:lang w:val="de-CH"/>
        </w:rPr>
        <w:t>165 NoSQL-Datenbanken einsetzen</w:t>
      </w:r>
    </w:p>
    <w:bookmarkEnd w:id="0"/>
    <w:p w14:paraId="41D5AF5F" w14:textId="3342C5E0" w:rsidR="00C77F65" w:rsidRDefault="008E5C7B" w:rsidP="008E5C7B">
      <w:pPr>
        <w:rPr>
          <w:lang w:val="de-CH"/>
        </w:rPr>
      </w:pPr>
      <w:r w:rsidRPr="008E5C7B">
        <w:rPr>
          <w:lang w:val="de-CH"/>
        </w:rPr>
        <w:t>306 Kleinprojekte im eigenen Berufsumfeld abwickeln</w:t>
      </w:r>
    </w:p>
    <w:p w14:paraId="5B071F06" w14:textId="77777777" w:rsidR="008E5C7B" w:rsidRDefault="008E5C7B" w:rsidP="00E766A9">
      <w:pPr>
        <w:rPr>
          <w:lang w:val="de-CH"/>
        </w:rPr>
      </w:pPr>
    </w:p>
    <w:p w14:paraId="0ABF2A77" w14:textId="4498E8D4" w:rsidR="009C6F68" w:rsidRDefault="00261AAE" w:rsidP="00E766A9">
      <w:pPr>
        <w:rPr>
          <w:lang w:val="de-CH"/>
        </w:rPr>
      </w:pPr>
      <w:r>
        <w:rPr>
          <w:lang w:val="de-CH"/>
        </w:rPr>
        <w:t>Suchen</w:t>
      </w:r>
      <w:r w:rsidR="002568F4">
        <w:rPr>
          <w:lang w:val="de-CH"/>
        </w:rPr>
        <w:t xml:space="preserve"> Sie sich ein Projekt aus, das zu Ihrem Modulablaufplan passt oder </w:t>
      </w:r>
      <w:r w:rsidR="0030744F">
        <w:rPr>
          <w:lang w:val="de-CH"/>
        </w:rPr>
        <w:t xml:space="preserve">wählen Sie ein eigenes Projekt zur Repetition des Stoffes oder zum Kennenlernen von neuen Technologien aus. Besprechen Sie eigene Projekte </w:t>
      </w:r>
      <w:r w:rsidR="002568F4">
        <w:rPr>
          <w:lang w:val="de-CH"/>
        </w:rPr>
        <w:t>mit der Lehrperson.</w:t>
      </w:r>
    </w:p>
    <w:p w14:paraId="672FE06A" w14:textId="07F4F72D" w:rsidR="009C6F68" w:rsidRDefault="009C6F68" w:rsidP="00E766A9">
      <w:pPr>
        <w:rPr>
          <w:lang w:val="de-CH"/>
        </w:rPr>
      </w:pPr>
      <w:r>
        <w:rPr>
          <w:lang w:val="de-CH"/>
        </w:rPr>
        <w:t>Hinweis: Es ist nicht erlaubt, Aufgaben für das Qualifikationsverfahren (LB, LBV, …) während des Lernateliers zu realisieren.</w:t>
      </w:r>
      <w:r w:rsidR="00C77F65">
        <w:rPr>
          <w:lang w:val="de-CH"/>
        </w:rPr>
        <w:t xml:space="preserve"> Das Lernatelier ist auch keine Aufgabenstunde.</w:t>
      </w:r>
    </w:p>
    <w:p w14:paraId="5BBB22A2" w14:textId="352C7DEA" w:rsidR="0038718D" w:rsidRDefault="0038718D" w:rsidP="00E766A9">
      <w:pPr>
        <w:rPr>
          <w:lang w:val="de-CH"/>
        </w:rPr>
      </w:pPr>
    </w:p>
    <w:p w14:paraId="06E7446A" w14:textId="2FE855E3" w:rsidR="0038718D" w:rsidRPr="00363940" w:rsidRDefault="0038718D" w:rsidP="00E766A9">
      <w:pPr>
        <w:rPr>
          <w:lang w:val="de-CH"/>
        </w:rPr>
      </w:pPr>
      <w:r>
        <w:rPr>
          <w:lang w:val="de-CH"/>
        </w:rPr>
        <w:t xml:space="preserve">Hinweis: Dimensionieren Sie Ihr Projekt so, dass Sie in der gegebenen </w:t>
      </w:r>
      <w:proofErr w:type="spellStart"/>
      <w:r>
        <w:rPr>
          <w:lang w:val="de-CH"/>
        </w:rPr>
        <w:t>zeit</w:t>
      </w:r>
      <w:proofErr w:type="spellEnd"/>
      <w:r>
        <w:rPr>
          <w:lang w:val="de-CH"/>
        </w:rPr>
        <w:t xml:space="preserve"> fertig werden, aber auch genügend Arbeit </w:t>
      </w:r>
      <w:r w:rsidR="00C21F3F">
        <w:rPr>
          <w:lang w:val="de-CH"/>
        </w:rPr>
        <w:t>vorhanden ist,</w:t>
      </w:r>
      <w:r>
        <w:rPr>
          <w:lang w:val="de-CH"/>
        </w:rPr>
        <w:t xml:space="preserve"> um die Zeit zu füllen.</w:t>
      </w:r>
    </w:p>
    <w:p w14:paraId="6351ADE2" w14:textId="06001E1E" w:rsidR="00E02F4E" w:rsidRPr="00363940" w:rsidRDefault="00E02F4E" w:rsidP="00E02F4E">
      <w:pPr>
        <w:pStyle w:val="berschrift2"/>
        <w:rPr>
          <w:lang w:val="de-CH"/>
        </w:rPr>
      </w:pPr>
      <w:r w:rsidRPr="00363940">
        <w:rPr>
          <w:lang w:val="de-CH"/>
        </w:rPr>
        <w:t>Ziele</w:t>
      </w:r>
    </w:p>
    <w:p w14:paraId="08DE3D6D" w14:textId="3C18DC7E" w:rsidR="006E450C" w:rsidRPr="00363940" w:rsidRDefault="00182890" w:rsidP="002430A5">
      <w:pPr>
        <w:rPr>
          <w:lang w:val="de-CH"/>
        </w:rPr>
      </w:pPr>
      <w:r w:rsidRPr="00363940">
        <w:rPr>
          <w:lang w:val="de-CH"/>
        </w:rPr>
        <w:t xml:space="preserve">Am Schluss dieses Lern- und Arbeitsauftrages sollen Sie ein fertiges Produkt mit Projektdokumentation erstellt haben. </w:t>
      </w:r>
    </w:p>
    <w:p w14:paraId="6023DB2F" w14:textId="77777777" w:rsidR="00C7368B" w:rsidRPr="00363940" w:rsidRDefault="00C7368B" w:rsidP="00C7368B">
      <w:pPr>
        <w:pStyle w:val="berschrift2"/>
        <w:rPr>
          <w:lang w:val="de-CH"/>
        </w:rPr>
      </w:pPr>
      <w:r w:rsidRPr="00363940">
        <w:rPr>
          <w:lang w:val="de-CH"/>
        </w:rPr>
        <w:t>Aufgaben</w:t>
      </w:r>
    </w:p>
    <w:p w14:paraId="5A9C92B5" w14:textId="77777777" w:rsidR="00C7368B" w:rsidRDefault="00C7368B" w:rsidP="00C7368B">
      <w:pPr>
        <w:pStyle w:val="berschrift3"/>
        <w:rPr>
          <w:lang w:val="de-CH"/>
        </w:rPr>
      </w:pPr>
      <w:r w:rsidRPr="00363940">
        <w:rPr>
          <w:lang w:val="de-CH"/>
        </w:rPr>
        <w:t>1) Informieren</w:t>
      </w:r>
    </w:p>
    <w:p w14:paraId="43B51487" w14:textId="7DE09462" w:rsidR="00C7368B" w:rsidRPr="006E159B" w:rsidRDefault="00C7368B" w:rsidP="00C7368B">
      <w:pPr>
        <w:rPr>
          <w:lang w:val="de-CH"/>
        </w:rPr>
      </w:pPr>
      <w:r w:rsidRPr="006E159B">
        <w:rPr>
          <w:lang w:val="de-CH"/>
        </w:rPr>
        <w:t xml:space="preserve">a) Schliessen Sie sich in Gruppen zusammen, die mindestens aus </w:t>
      </w:r>
      <w:r w:rsidR="008E5C7B">
        <w:rPr>
          <w:lang w:val="de-CH"/>
        </w:rPr>
        <w:t>zwei</w:t>
      </w:r>
      <w:r w:rsidRPr="006E159B">
        <w:rPr>
          <w:lang w:val="de-CH"/>
        </w:rPr>
        <w:t xml:space="preserve">, maximal aus </w:t>
      </w:r>
      <w:r w:rsidR="008E5C7B">
        <w:rPr>
          <w:lang w:val="de-CH"/>
        </w:rPr>
        <w:t>vier</w:t>
      </w:r>
      <w:r w:rsidRPr="006E159B">
        <w:rPr>
          <w:lang w:val="de-CH"/>
        </w:rPr>
        <w:t xml:space="preserve"> Personen bestehen</w:t>
      </w:r>
      <w:r w:rsidR="00A65EDC">
        <w:rPr>
          <w:lang w:val="de-CH"/>
        </w:rPr>
        <w:t>: Vin Appenzeller, Finn Neiger</w:t>
      </w:r>
    </w:p>
    <w:p w14:paraId="14E152AA" w14:textId="0FC6A4E0" w:rsidR="00C7368B" w:rsidRPr="006E159B" w:rsidRDefault="00C7368B" w:rsidP="00C7368B">
      <w:pPr>
        <w:rPr>
          <w:lang w:val="de-CH"/>
        </w:rPr>
      </w:pPr>
      <w:r w:rsidRPr="006E159B">
        <w:rPr>
          <w:lang w:val="de-CH"/>
        </w:rPr>
        <w:t>b) Wählen Sie in der Gruppe ein Projekt aus. Beachten Sie den Schwierigkeitsgrad, Ihren Wissensstand und die zur Verfügung stehende Zeit bei der Auswahl. Sprechen Sie eigene Ideen mit der Lehrperson ab</w:t>
      </w:r>
      <w:r w:rsidR="00623F0E">
        <w:rPr>
          <w:lang w:val="de-CH"/>
        </w:rPr>
        <w:t>: Blender Projekt (vielleicht 3D Assets in Spiel importieren)</w:t>
      </w:r>
    </w:p>
    <w:p w14:paraId="232D1282" w14:textId="6D7B8686" w:rsidR="00C7368B" w:rsidRDefault="00C7368B" w:rsidP="00C7368B">
      <w:pPr>
        <w:rPr>
          <w:lang w:val="de-CH"/>
        </w:rPr>
      </w:pPr>
      <w:r w:rsidRPr="006E159B">
        <w:rPr>
          <w:lang w:val="de-CH"/>
        </w:rPr>
        <w:t>c) Machen Sie eine Anforderungsanalyse. Werden Sie sich in der Gruppe einig, was Sie genau realisieren möchten. Das Projekt sollte durch die Anforderungen so präzise wie möglich beschrieben sein. Legen Sie die minimalen Anforderungen und «nice-</w:t>
      </w:r>
      <w:proofErr w:type="spellStart"/>
      <w:r w:rsidRPr="006E159B">
        <w:rPr>
          <w:lang w:val="de-CH"/>
        </w:rPr>
        <w:t>to</w:t>
      </w:r>
      <w:proofErr w:type="spellEnd"/>
      <w:r w:rsidRPr="006E159B">
        <w:rPr>
          <w:lang w:val="de-CH"/>
        </w:rPr>
        <w:t>-</w:t>
      </w:r>
      <w:proofErr w:type="spellStart"/>
      <w:r w:rsidRPr="006E159B">
        <w:rPr>
          <w:lang w:val="de-CH"/>
        </w:rPr>
        <w:t>have</w:t>
      </w:r>
      <w:proofErr w:type="spellEnd"/>
      <w:r w:rsidRPr="006E159B">
        <w:rPr>
          <w:lang w:val="de-CH"/>
        </w:rPr>
        <w:t>»-Anforderungen fest, die bei genügend Zeit realisiert werden können.</w:t>
      </w:r>
    </w:p>
    <w:tbl>
      <w:tblPr>
        <w:tblStyle w:val="Gitternetztabelle4Akzent1"/>
        <w:tblW w:w="0" w:type="auto"/>
        <w:tblInd w:w="0" w:type="dxa"/>
        <w:tblLook w:val="04A0" w:firstRow="1" w:lastRow="0" w:firstColumn="1" w:lastColumn="0" w:noHBand="0" w:noVBand="1"/>
      </w:tblPr>
      <w:tblGrid>
        <w:gridCol w:w="3107"/>
        <w:gridCol w:w="3108"/>
        <w:gridCol w:w="3108"/>
      </w:tblGrid>
      <w:tr w:rsidR="007E040E" w:rsidRPr="007E040E" w14:paraId="49D70152" w14:textId="77777777" w:rsidTr="007E0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14:paraId="1B4157B8" w14:textId="77777777" w:rsidR="007E040E" w:rsidRDefault="007E040E">
            <w:pPr>
              <w:rPr>
                <w:lang w:val="de-CH"/>
              </w:rPr>
            </w:pPr>
            <w:r>
              <w:rPr>
                <w:lang w:val="de-CH"/>
              </w:rPr>
              <w:t>Nr.</w:t>
            </w:r>
          </w:p>
        </w:tc>
        <w:tc>
          <w:tcPr>
            <w:tcW w:w="3108" w:type="dxa"/>
            <w:hideMark/>
          </w:tcPr>
          <w:p w14:paraId="34CF001E" w14:textId="77777777" w:rsidR="007E040E" w:rsidRDefault="007E040E">
            <w:pPr>
              <w:cnfStyle w:val="100000000000" w:firstRow="1" w:lastRow="0" w:firstColumn="0" w:lastColumn="0" w:oddVBand="0" w:evenVBand="0" w:oddHBand="0" w:evenHBand="0" w:firstRowFirstColumn="0" w:firstRowLastColumn="0" w:lastRowFirstColumn="0" w:lastRowLastColumn="0"/>
              <w:rPr>
                <w:lang w:val="de-CH"/>
              </w:rPr>
            </w:pPr>
            <w:r>
              <w:rPr>
                <w:lang w:val="de-CH"/>
              </w:rPr>
              <w:t>Anforderung</w:t>
            </w:r>
          </w:p>
        </w:tc>
        <w:tc>
          <w:tcPr>
            <w:tcW w:w="3108" w:type="dxa"/>
            <w:hideMark/>
          </w:tcPr>
          <w:p w14:paraId="04444350" w14:textId="77777777" w:rsidR="007E040E" w:rsidRDefault="007E040E">
            <w:pPr>
              <w:cnfStyle w:val="100000000000" w:firstRow="1" w:lastRow="0" w:firstColumn="0" w:lastColumn="0" w:oddVBand="0" w:evenVBand="0" w:oddHBand="0" w:evenHBand="0" w:firstRowFirstColumn="0" w:firstRowLastColumn="0" w:lastRowFirstColumn="0" w:lastRowLastColumn="0"/>
            </w:pPr>
            <w:r>
              <w:t xml:space="preserve">Minimal </w:t>
            </w:r>
            <w:proofErr w:type="spellStart"/>
            <w:r>
              <w:t>oder</w:t>
            </w:r>
            <w:proofErr w:type="spellEnd"/>
            <w:r>
              <w:t xml:space="preserve"> nice to have</w:t>
            </w:r>
          </w:p>
        </w:tc>
      </w:tr>
      <w:tr w:rsidR="007E040E" w14:paraId="6D0428BC" w14:textId="77777777" w:rsidTr="007E0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85A758A" w14:textId="77777777" w:rsidR="007E040E" w:rsidRDefault="007E040E">
            <w:r>
              <w:t>1</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5C054D" w14:textId="71D8DF55" w:rsidR="007E040E" w:rsidRDefault="009B2589">
            <w:pPr>
              <w:cnfStyle w:val="000000100000" w:firstRow="0" w:lastRow="0" w:firstColumn="0" w:lastColumn="0" w:oddVBand="0" w:evenVBand="0" w:oddHBand="1" w:evenHBand="0" w:firstRowFirstColumn="0" w:firstRowLastColumn="0" w:lastRowFirstColumn="0" w:lastRowLastColumn="0"/>
              <w:rPr>
                <w:lang w:val="de-CH"/>
              </w:rPr>
            </w:pPr>
            <w:r>
              <w:rPr>
                <w:lang w:val="de-CH"/>
              </w:rPr>
              <w:t>Ein 3D Modell von Telli in Blender erstellt</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2443077" w14:textId="77777777" w:rsidR="007E040E" w:rsidRDefault="007E040E">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7E040E" w14:paraId="29C4DAE3" w14:textId="77777777" w:rsidTr="007E040E">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39B9687" w14:textId="77777777" w:rsidR="007E040E" w:rsidRDefault="007E040E">
            <w:r>
              <w:t>2</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EA97FB" w14:textId="43538CAF" w:rsidR="007E040E" w:rsidRDefault="009B2589">
            <w:pPr>
              <w:cnfStyle w:val="000000000000" w:firstRow="0" w:lastRow="0" w:firstColumn="0" w:lastColumn="0" w:oddVBand="0" w:evenVBand="0" w:oddHBand="0" w:evenHBand="0" w:firstRowFirstColumn="0" w:firstRowLastColumn="0" w:lastRowFirstColumn="0" w:lastRowLastColumn="0"/>
              <w:rPr>
                <w:lang w:val="de-CH"/>
              </w:rPr>
            </w:pPr>
            <w:r>
              <w:rPr>
                <w:lang w:val="de-CH"/>
              </w:rPr>
              <w:t>Kleinere 3D Modelle für Telli Inneneinrichtung in Blender erstellt</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CD530FB" w14:textId="77777777" w:rsidR="007E040E" w:rsidRDefault="007E040E">
            <w:pPr>
              <w:cnfStyle w:val="000000000000" w:firstRow="0" w:lastRow="0" w:firstColumn="0" w:lastColumn="0" w:oddVBand="0" w:evenVBand="0" w:oddHBand="0" w:evenHBand="0" w:firstRowFirstColumn="0" w:firstRowLastColumn="0" w:lastRowFirstColumn="0" w:lastRowLastColumn="0"/>
              <w:rPr>
                <w:lang w:val="de-CH"/>
              </w:rPr>
            </w:pPr>
            <w:r>
              <w:rPr>
                <w:lang w:val="de-CH"/>
              </w:rPr>
              <w:t>minimal</w:t>
            </w:r>
          </w:p>
        </w:tc>
      </w:tr>
      <w:tr w:rsidR="007E040E" w14:paraId="51C76600" w14:textId="77777777" w:rsidTr="007E0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0F2D5F7" w14:textId="77777777" w:rsidR="007E040E" w:rsidRDefault="007E040E">
            <w:pPr>
              <w:rPr>
                <w:lang w:val="de-CH"/>
              </w:rPr>
            </w:pPr>
            <w:r>
              <w:rPr>
                <w:lang w:val="de-CH"/>
              </w:rPr>
              <w:t>6</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074EAE" w14:textId="4BD1DA9C" w:rsidR="007E040E" w:rsidRDefault="00906AF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Assets werden auf einer </w:t>
            </w:r>
            <w:proofErr w:type="spellStart"/>
            <w:r>
              <w:rPr>
                <w:lang w:val="de-CH"/>
              </w:rPr>
              <w:t>Spielemap</w:t>
            </w:r>
            <w:proofErr w:type="spellEnd"/>
            <w:r>
              <w:rPr>
                <w:lang w:val="de-CH"/>
              </w:rPr>
              <w:t xml:space="preserve"> verwendet.</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6623CE9" w14:textId="77777777" w:rsidR="007E040E" w:rsidRDefault="007E040E">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Nice </w:t>
            </w:r>
            <w:proofErr w:type="spellStart"/>
            <w:r>
              <w:rPr>
                <w:lang w:val="de-CH"/>
              </w:rPr>
              <w:t>to</w:t>
            </w:r>
            <w:proofErr w:type="spellEnd"/>
            <w:r>
              <w:rPr>
                <w:lang w:val="de-CH"/>
              </w:rPr>
              <w:t xml:space="preserve"> </w:t>
            </w:r>
            <w:proofErr w:type="spellStart"/>
            <w:r>
              <w:rPr>
                <w:lang w:val="de-CH"/>
              </w:rPr>
              <w:t>have</w:t>
            </w:r>
            <w:proofErr w:type="spellEnd"/>
          </w:p>
        </w:tc>
      </w:tr>
      <w:tr w:rsidR="00906AF7" w14:paraId="56C7E752" w14:textId="77777777" w:rsidTr="007E040E">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12BCFCB" w14:textId="4E0228C7" w:rsidR="00906AF7" w:rsidRDefault="00906AF7" w:rsidP="00906AF7">
            <w:pPr>
              <w:rPr>
                <w:lang w:val="de-CH"/>
              </w:rPr>
            </w:pPr>
            <w:r>
              <w:rPr>
                <w:lang w:val="de-CH"/>
              </w:rPr>
              <w:t>7</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8CF67B9" w14:textId="4D2CC3B2" w:rsidR="00906AF7" w:rsidRDefault="00906AF7" w:rsidP="00906AF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Mit den Assets wird eine neue </w:t>
            </w:r>
            <w:proofErr w:type="spellStart"/>
            <w:r>
              <w:rPr>
                <w:lang w:val="de-CH"/>
              </w:rPr>
              <w:t>Map</w:t>
            </w:r>
            <w:proofErr w:type="spellEnd"/>
            <w:r>
              <w:rPr>
                <w:lang w:val="de-CH"/>
              </w:rPr>
              <w:t xml:space="preserve"> erstellt</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7CB2143" w14:textId="0BECEE7E" w:rsidR="00906AF7" w:rsidRDefault="00906AF7" w:rsidP="00906AF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Nice </w:t>
            </w:r>
            <w:proofErr w:type="spellStart"/>
            <w:r>
              <w:rPr>
                <w:lang w:val="de-CH"/>
              </w:rPr>
              <w:t>to</w:t>
            </w:r>
            <w:proofErr w:type="spellEnd"/>
            <w:r>
              <w:rPr>
                <w:lang w:val="de-CH"/>
              </w:rPr>
              <w:t xml:space="preserve"> </w:t>
            </w:r>
            <w:proofErr w:type="spellStart"/>
            <w:r>
              <w:rPr>
                <w:lang w:val="de-CH"/>
              </w:rPr>
              <w:t>have</w:t>
            </w:r>
            <w:proofErr w:type="spellEnd"/>
          </w:p>
        </w:tc>
      </w:tr>
    </w:tbl>
    <w:p w14:paraId="36E4AA88" w14:textId="77777777" w:rsidR="007E040E" w:rsidRPr="006E159B" w:rsidRDefault="007E040E" w:rsidP="00C7368B">
      <w:pPr>
        <w:rPr>
          <w:lang w:val="de-CH"/>
        </w:rPr>
      </w:pPr>
    </w:p>
    <w:p w14:paraId="132BDB66" w14:textId="7029F527" w:rsidR="00C7368B" w:rsidRPr="006E159B" w:rsidRDefault="00C7368B" w:rsidP="00C7368B">
      <w:pPr>
        <w:rPr>
          <w:lang w:val="de-CH"/>
        </w:rPr>
      </w:pPr>
      <w:r w:rsidRPr="006E159B">
        <w:rPr>
          <w:lang w:val="de-CH"/>
        </w:rPr>
        <w:t>d) Legen Sie fest, wo und wie Sie in der Gruppe Arbeitsergebnisse speichern und austauschen möchten</w:t>
      </w:r>
      <w:r w:rsidR="002331A9">
        <w:rPr>
          <w:lang w:val="de-CH"/>
        </w:rPr>
        <w:t xml:space="preserve">: </w:t>
      </w:r>
      <w:hyperlink r:id="rId8" w:history="1">
        <w:r w:rsidR="002331A9" w:rsidRPr="004972A6">
          <w:rPr>
            <w:rStyle w:val="Hyperlink"/>
            <w:lang w:val="de-CH"/>
          </w:rPr>
          <w:t>GitHub</w:t>
        </w:r>
      </w:hyperlink>
    </w:p>
    <w:p w14:paraId="148C8730" w14:textId="77777777" w:rsidR="00C7368B" w:rsidRDefault="00C7368B" w:rsidP="00C7368B">
      <w:pPr>
        <w:rPr>
          <w:lang w:val="de-CH"/>
        </w:rPr>
      </w:pPr>
      <w:r w:rsidRPr="006E159B">
        <w:rPr>
          <w:lang w:val="de-CH"/>
        </w:rPr>
        <w:t>e) Erarbeiten Sie sich noch fehlende Grundlagen für das Projekt.</w:t>
      </w:r>
    </w:p>
    <w:p w14:paraId="6E2AF994" w14:textId="77777777" w:rsidR="00C7368B" w:rsidRDefault="00C7368B" w:rsidP="00C7368B">
      <w:pPr>
        <w:rPr>
          <w:lang w:val="de-CH"/>
        </w:rPr>
      </w:pPr>
    </w:p>
    <w:p w14:paraId="67C80533" w14:textId="255F142B" w:rsidR="00C7368B" w:rsidRPr="00B7578A" w:rsidRDefault="00C7368B" w:rsidP="00B7578A">
      <w:pPr>
        <w:rPr>
          <w:lang w:val="de-CH"/>
        </w:rPr>
      </w:pPr>
      <w:r w:rsidRPr="006E159B">
        <w:rPr>
          <w:lang w:val="de-CH"/>
        </w:rPr>
        <w:t>Sie können die erarbeiteten Dokumente mit der Lehrperson besprechen, wenn Sie möchten</w:t>
      </w:r>
      <w:r w:rsidR="00B7578A">
        <w:rPr>
          <w:lang w:val="de-CH"/>
        </w:rPr>
        <w:t>.</w:t>
      </w:r>
      <w:r>
        <w:rPr>
          <w:lang w:val="de-CH"/>
        </w:rPr>
        <w:br w:type="page"/>
      </w:r>
    </w:p>
    <w:p w14:paraId="7F7C5A3A" w14:textId="77777777" w:rsidR="00C7368B" w:rsidRPr="00363940" w:rsidRDefault="00C7368B" w:rsidP="00C7368B">
      <w:pPr>
        <w:pStyle w:val="berschrift3"/>
        <w:rPr>
          <w:lang w:val="de-CH"/>
        </w:rPr>
      </w:pPr>
      <w:r w:rsidRPr="00363940">
        <w:rPr>
          <w:lang w:val="de-CH"/>
        </w:rPr>
        <w:lastRenderedPageBreak/>
        <w:t>2) Planen</w:t>
      </w:r>
      <w:bookmarkStart w:id="1" w:name="_Hlk16941731"/>
    </w:p>
    <w:p w14:paraId="609E6811" w14:textId="77777777" w:rsidR="00C7368B" w:rsidRPr="006E159B" w:rsidRDefault="00C7368B" w:rsidP="00C7368B">
      <w:pPr>
        <w:rPr>
          <w:lang w:val="de-CH"/>
        </w:rPr>
      </w:pPr>
      <w:r w:rsidRPr="006E159B">
        <w:rPr>
          <w:lang w:val="de-CH"/>
        </w:rPr>
        <w:t>a) Teilen Sie das Projekt in klare, einzelne Aufgaben auf («Arbeitspakete»).</w:t>
      </w:r>
    </w:p>
    <w:p w14:paraId="380B3DE7" w14:textId="77777777" w:rsidR="00C7368B" w:rsidRPr="006E159B" w:rsidRDefault="00C7368B" w:rsidP="00C7368B">
      <w:pPr>
        <w:rPr>
          <w:lang w:val="de-CH"/>
        </w:rPr>
      </w:pPr>
      <w:r w:rsidRPr="006E159B">
        <w:rPr>
          <w:lang w:val="de-CH"/>
        </w:rPr>
        <w:t>b) Verteilen Sie diese Arbeiten an die Gruppenmitglieder und setzen Sie für jede Arbeit ein Abschlussdatum fest, dass mit dem Plan Ihrer Klasse übereinstimmt.</w:t>
      </w:r>
    </w:p>
    <w:p w14:paraId="225285B6" w14:textId="77777777" w:rsidR="00C7368B" w:rsidRPr="006E159B" w:rsidRDefault="00C7368B" w:rsidP="00C7368B">
      <w:pPr>
        <w:rPr>
          <w:lang w:val="de-CH"/>
        </w:rPr>
      </w:pPr>
      <w:r w:rsidRPr="006E159B">
        <w:rPr>
          <w:lang w:val="de-CH"/>
        </w:rPr>
        <w:t xml:space="preserve">c) Erstellen Sie eine </w:t>
      </w:r>
      <w:proofErr w:type="spellStart"/>
      <w:r w:rsidRPr="006E159B">
        <w:rPr>
          <w:lang w:val="de-CH"/>
        </w:rPr>
        <w:t>ToDo</w:t>
      </w:r>
      <w:proofErr w:type="spellEnd"/>
      <w:r w:rsidRPr="006E159B">
        <w:rPr>
          <w:lang w:val="de-CH"/>
        </w:rPr>
        <w:t>-Liste mit verantwortlicher Person, Arbeitspaket und Abschlussdatum für das ganze Projekt.</w:t>
      </w:r>
    </w:p>
    <w:p w14:paraId="52E052D6" w14:textId="77777777" w:rsidR="00C7368B" w:rsidRPr="006E159B" w:rsidRDefault="00C7368B" w:rsidP="00C7368B">
      <w:pPr>
        <w:rPr>
          <w:lang w:val="de-CH"/>
        </w:rPr>
      </w:pPr>
    </w:p>
    <w:tbl>
      <w:tblPr>
        <w:tblStyle w:val="Gitternetztabelle4Akzent1"/>
        <w:tblW w:w="0" w:type="auto"/>
        <w:tblInd w:w="0" w:type="dxa"/>
        <w:tblLook w:val="04A0" w:firstRow="1" w:lastRow="0" w:firstColumn="1" w:lastColumn="0" w:noHBand="0" w:noVBand="1"/>
      </w:tblPr>
      <w:tblGrid>
        <w:gridCol w:w="3126"/>
        <w:gridCol w:w="3096"/>
        <w:gridCol w:w="3101"/>
      </w:tblGrid>
      <w:tr w:rsidR="001C349B" w14:paraId="0EC354F7" w14:textId="77777777" w:rsidTr="00C75A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dxa"/>
            <w:hideMark/>
          </w:tcPr>
          <w:p w14:paraId="7FA44F2E" w14:textId="77777777" w:rsidR="001C349B" w:rsidRDefault="001C349B">
            <w:pPr>
              <w:rPr>
                <w:lang w:val="de-CH"/>
              </w:rPr>
            </w:pPr>
            <w:r>
              <w:rPr>
                <w:lang w:val="de-CH"/>
              </w:rPr>
              <w:t>Arbeitspaket</w:t>
            </w:r>
          </w:p>
        </w:tc>
        <w:tc>
          <w:tcPr>
            <w:tcW w:w="3096" w:type="dxa"/>
            <w:hideMark/>
          </w:tcPr>
          <w:p w14:paraId="5D7E8255" w14:textId="77777777" w:rsidR="001C349B" w:rsidRDefault="001C349B">
            <w:pPr>
              <w:cnfStyle w:val="100000000000" w:firstRow="1" w:lastRow="0" w:firstColumn="0" w:lastColumn="0" w:oddVBand="0" w:evenVBand="0" w:oddHBand="0" w:evenHBand="0" w:firstRowFirstColumn="0" w:firstRowLastColumn="0" w:lastRowFirstColumn="0" w:lastRowLastColumn="0"/>
              <w:rPr>
                <w:lang w:val="de-CH"/>
              </w:rPr>
            </w:pPr>
            <w:r>
              <w:rPr>
                <w:lang w:val="de-CH"/>
              </w:rPr>
              <w:t>Datum</w:t>
            </w:r>
          </w:p>
        </w:tc>
        <w:tc>
          <w:tcPr>
            <w:tcW w:w="3101" w:type="dxa"/>
            <w:hideMark/>
          </w:tcPr>
          <w:p w14:paraId="595AE300" w14:textId="77777777" w:rsidR="001C349B" w:rsidRDefault="001C349B">
            <w:pPr>
              <w:cnfStyle w:val="100000000000" w:firstRow="1" w:lastRow="0" w:firstColumn="0" w:lastColumn="0" w:oddVBand="0" w:evenVBand="0" w:oddHBand="0" w:evenHBand="0" w:firstRowFirstColumn="0" w:firstRowLastColumn="0" w:lastRowFirstColumn="0" w:lastRowLastColumn="0"/>
              <w:rPr>
                <w:lang w:val="de-CH"/>
              </w:rPr>
            </w:pPr>
            <w:r>
              <w:rPr>
                <w:lang w:val="de-CH"/>
              </w:rPr>
              <w:t>Gruppenmitglied</w:t>
            </w:r>
          </w:p>
        </w:tc>
      </w:tr>
      <w:tr w:rsidR="001C349B" w14:paraId="705F4AEA" w14:textId="77777777" w:rsidTr="00C75AA6">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3263CF" w14:textId="6EDEE3F1" w:rsidR="001C349B" w:rsidRDefault="003C7942">
            <w:pPr>
              <w:rPr>
                <w:lang w:val="de-CH"/>
              </w:rPr>
            </w:pPr>
            <w:r w:rsidRPr="003C7942">
              <w:rPr>
                <w:lang w:val="de-CH"/>
              </w:rPr>
              <w:t xml:space="preserve">Modellierung der Wände: Erstellung der Wände und des Grundgerüsts der </w:t>
            </w:r>
            <w:proofErr w:type="spellStart"/>
            <w:r w:rsidRPr="003C7942">
              <w:rPr>
                <w:lang w:val="de-CH"/>
              </w:rPr>
              <w:t>Map</w:t>
            </w:r>
            <w:proofErr w:type="spellEnd"/>
            <w:r w:rsidRPr="003C7942">
              <w:rPr>
                <w:lang w:val="de-CH"/>
              </w:rPr>
              <w:t>.</w:t>
            </w:r>
          </w:p>
        </w:tc>
        <w:tc>
          <w:tcPr>
            <w:tcW w:w="3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D2BA75B" w14:textId="1D2B7581" w:rsidR="001C349B" w:rsidRDefault="00C75AA6">
            <w:pPr>
              <w:cnfStyle w:val="000000100000" w:firstRow="0" w:lastRow="0" w:firstColumn="0" w:lastColumn="0" w:oddVBand="0" w:evenVBand="0" w:oddHBand="1" w:evenHBand="0" w:firstRowFirstColumn="0" w:firstRowLastColumn="0" w:lastRowFirstColumn="0" w:lastRowLastColumn="0"/>
              <w:rPr>
                <w:lang w:val="de-CH"/>
              </w:rPr>
            </w:pPr>
            <w:r>
              <w:rPr>
                <w:lang w:val="de-CH"/>
              </w:rPr>
              <w:t>01</w:t>
            </w:r>
            <w:r w:rsidR="001C349B">
              <w:rPr>
                <w:lang w:val="de-CH"/>
              </w:rPr>
              <w:t>.0</w:t>
            </w:r>
            <w:r>
              <w:rPr>
                <w:lang w:val="de-CH"/>
              </w:rPr>
              <w:t>3</w:t>
            </w:r>
            <w:r w:rsidR="001C349B">
              <w:rPr>
                <w:lang w:val="de-CH"/>
              </w:rPr>
              <w:t>.2023</w:t>
            </w:r>
          </w:p>
        </w:tc>
        <w:tc>
          <w:tcPr>
            <w:tcW w:w="31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C03FE0" w14:textId="0D833E2C" w:rsidR="001C349B" w:rsidRDefault="00C75AA6">
            <w:pPr>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r>
      <w:tr w:rsidR="00C75AA6" w14:paraId="79E31A24" w14:textId="77777777" w:rsidTr="00C75AA6">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C9EB59" w14:textId="5B6D030F" w:rsidR="00C75AA6" w:rsidRDefault="00C75AA6" w:rsidP="00C75AA6">
            <w:pPr>
              <w:rPr>
                <w:lang w:val="de-CH"/>
              </w:rPr>
            </w:pPr>
            <w:r w:rsidRPr="003C7942">
              <w:rPr>
                <w:lang w:val="de-CH"/>
              </w:rPr>
              <w:t xml:space="preserve">Modellierung von Türen und Fenstern: Erstellung von Türen und Fenstern, um die </w:t>
            </w:r>
            <w:proofErr w:type="spellStart"/>
            <w:r w:rsidRPr="003C7942">
              <w:rPr>
                <w:lang w:val="de-CH"/>
              </w:rPr>
              <w:t>Map</w:t>
            </w:r>
            <w:proofErr w:type="spellEnd"/>
            <w:r w:rsidRPr="003C7942">
              <w:rPr>
                <w:lang w:val="de-CH"/>
              </w:rPr>
              <w:t xml:space="preserve"> mit der Außenwelt zu verbinden.</w:t>
            </w:r>
          </w:p>
        </w:tc>
        <w:tc>
          <w:tcPr>
            <w:tcW w:w="3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7565E04" w14:textId="2146F19B" w:rsidR="00C75AA6" w:rsidRDefault="00C75AA6" w:rsidP="00C75AA6">
            <w:pPr>
              <w:cnfStyle w:val="000000000000" w:firstRow="0" w:lastRow="0" w:firstColumn="0" w:lastColumn="0" w:oddVBand="0" w:evenVBand="0" w:oddHBand="0" w:evenHBand="0" w:firstRowFirstColumn="0" w:firstRowLastColumn="0" w:lastRowFirstColumn="0" w:lastRowLastColumn="0"/>
              <w:rPr>
                <w:lang w:val="de-CH"/>
              </w:rPr>
            </w:pPr>
            <w:r>
              <w:rPr>
                <w:lang w:val="de-CH"/>
              </w:rPr>
              <w:t>01.0</w:t>
            </w:r>
            <w:r>
              <w:rPr>
                <w:lang w:val="de-CH"/>
              </w:rPr>
              <w:t>3</w:t>
            </w:r>
            <w:r>
              <w:rPr>
                <w:lang w:val="de-CH"/>
              </w:rPr>
              <w:t>.2023</w:t>
            </w:r>
          </w:p>
        </w:tc>
        <w:tc>
          <w:tcPr>
            <w:tcW w:w="31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61B17E" w14:textId="77E47997" w:rsidR="00C75AA6" w:rsidRDefault="00C75AA6" w:rsidP="00C75AA6">
            <w:pPr>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r>
      <w:tr w:rsidR="001C349B" w14:paraId="15DD1851" w14:textId="77777777" w:rsidTr="00C75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6EE286" w14:textId="5A93AED8" w:rsidR="001C349B" w:rsidRDefault="00B724AE">
            <w:pPr>
              <w:rPr>
                <w:lang w:val="de-CH"/>
              </w:rPr>
            </w:pPr>
            <w:r w:rsidRPr="00B724AE">
              <w:rPr>
                <w:lang w:val="de-CH"/>
              </w:rPr>
              <w:t>Modellierung von Böden: Erstellung der verschiedenen Bodenoberflächen</w:t>
            </w:r>
            <w:r>
              <w:rPr>
                <w:lang w:val="de-CH"/>
              </w:rPr>
              <w:t>.</w:t>
            </w:r>
          </w:p>
        </w:tc>
        <w:tc>
          <w:tcPr>
            <w:tcW w:w="3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0F4E380" w14:textId="0431746B" w:rsidR="001C349B" w:rsidRDefault="00C75AA6">
            <w:pPr>
              <w:cnfStyle w:val="000000100000" w:firstRow="0" w:lastRow="0" w:firstColumn="0" w:lastColumn="0" w:oddVBand="0" w:evenVBand="0" w:oddHBand="1" w:evenHBand="0" w:firstRowFirstColumn="0" w:firstRowLastColumn="0" w:lastRowFirstColumn="0" w:lastRowLastColumn="0"/>
              <w:rPr>
                <w:lang w:val="de-CH"/>
              </w:rPr>
            </w:pPr>
            <w:r>
              <w:rPr>
                <w:lang w:val="de-CH"/>
              </w:rPr>
              <w:t>08.03.2023</w:t>
            </w:r>
          </w:p>
        </w:tc>
        <w:tc>
          <w:tcPr>
            <w:tcW w:w="31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C8A7DF" w14:textId="77777777" w:rsidR="001C349B" w:rsidRDefault="001C349B">
            <w:pPr>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r>
      <w:tr w:rsidR="001C349B" w14:paraId="35077136" w14:textId="77777777" w:rsidTr="00C75AA6">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DFA8A1B" w14:textId="06CE26E6" w:rsidR="001C349B" w:rsidRDefault="00B724AE">
            <w:pPr>
              <w:rPr>
                <w:lang w:val="de-CH"/>
              </w:rPr>
            </w:pPr>
            <w:r w:rsidRPr="00B724AE">
              <w:rPr>
                <w:lang w:val="de-CH"/>
              </w:rPr>
              <w:t>Modellierung von</w:t>
            </w:r>
            <w:r>
              <w:rPr>
                <w:lang w:val="de-CH"/>
              </w:rPr>
              <w:t xml:space="preserve"> </w:t>
            </w:r>
            <w:r w:rsidRPr="00B724AE">
              <w:rPr>
                <w:lang w:val="de-CH"/>
              </w:rPr>
              <w:t>Einrichtungsgegenständen:</w:t>
            </w:r>
            <w:r>
              <w:rPr>
                <w:lang w:val="de-CH"/>
              </w:rPr>
              <w:t xml:space="preserve"> Mattenwagen, sonstige Sportgeräte und etc.</w:t>
            </w:r>
            <w:r w:rsidRPr="00B724AE">
              <w:rPr>
                <w:lang w:val="de-CH"/>
              </w:rPr>
              <w:t xml:space="preserve"> </w:t>
            </w:r>
          </w:p>
        </w:tc>
        <w:tc>
          <w:tcPr>
            <w:tcW w:w="3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F910DDD" w14:textId="6AC2179C" w:rsidR="001C349B" w:rsidRDefault="00C75AA6">
            <w:pPr>
              <w:cnfStyle w:val="000000000000" w:firstRow="0" w:lastRow="0" w:firstColumn="0" w:lastColumn="0" w:oddVBand="0" w:evenVBand="0" w:oddHBand="0" w:evenHBand="0" w:firstRowFirstColumn="0" w:firstRowLastColumn="0" w:lastRowFirstColumn="0" w:lastRowLastColumn="0"/>
              <w:rPr>
                <w:lang w:val="de-CH"/>
              </w:rPr>
            </w:pPr>
            <w:r>
              <w:rPr>
                <w:lang w:val="de-CH"/>
              </w:rPr>
              <w:t>01.0</w:t>
            </w:r>
            <w:r>
              <w:rPr>
                <w:lang w:val="de-CH"/>
              </w:rPr>
              <w:t>3</w:t>
            </w:r>
            <w:r>
              <w:rPr>
                <w:lang w:val="de-CH"/>
              </w:rPr>
              <w:t>.2023</w:t>
            </w:r>
          </w:p>
        </w:tc>
        <w:tc>
          <w:tcPr>
            <w:tcW w:w="31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ACDD23E" w14:textId="439AD289" w:rsidR="001C349B" w:rsidRDefault="00C75AA6">
            <w:pPr>
              <w:cnfStyle w:val="000000000000" w:firstRow="0" w:lastRow="0" w:firstColumn="0" w:lastColumn="0" w:oddVBand="0" w:evenVBand="0" w:oddHBand="0" w:evenHBand="0" w:firstRowFirstColumn="0" w:firstRowLastColumn="0" w:lastRowFirstColumn="0" w:lastRowLastColumn="0"/>
              <w:rPr>
                <w:lang w:val="de-CH"/>
              </w:rPr>
            </w:pPr>
            <w:r>
              <w:rPr>
                <w:lang w:val="de-CH"/>
              </w:rPr>
              <w:t>Vin Appenzeller</w:t>
            </w:r>
          </w:p>
        </w:tc>
      </w:tr>
      <w:tr w:rsidR="001C349B" w14:paraId="16CFAB98" w14:textId="77777777" w:rsidTr="00C75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98EF28A" w14:textId="0FE46DC8" w:rsidR="001C349B" w:rsidRDefault="00B724AE">
            <w:pPr>
              <w:rPr>
                <w:lang w:val="de-CH"/>
              </w:rPr>
            </w:pPr>
            <w:r w:rsidRPr="00B724AE">
              <w:rPr>
                <w:lang w:val="de-CH"/>
              </w:rPr>
              <w:t>Erstellung von Texturen: Erstellung von Texturen für die Wände, Böden</w:t>
            </w:r>
            <w:r w:rsidR="00C75AA6">
              <w:rPr>
                <w:lang w:val="de-CH"/>
              </w:rPr>
              <w:t>.</w:t>
            </w:r>
          </w:p>
        </w:tc>
        <w:tc>
          <w:tcPr>
            <w:tcW w:w="3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BFB94BC" w14:textId="1221ACCD" w:rsidR="001C349B" w:rsidRDefault="00C75AA6">
            <w:pPr>
              <w:cnfStyle w:val="000000100000" w:firstRow="0" w:lastRow="0" w:firstColumn="0" w:lastColumn="0" w:oddVBand="0" w:evenVBand="0" w:oddHBand="1" w:evenHBand="0" w:firstRowFirstColumn="0" w:firstRowLastColumn="0" w:lastRowFirstColumn="0" w:lastRowLastColumn="0"/>
              <w:rPr>
                <w:lang w:val="de-CH"/>
              </w:rPr>
            </w:pPr>
            <w:r>
              <w:rPr>
                <w:lang w:val="de-CH"/>
              </w:rPr>
              <w:t>08</w:t>
            </w:r>
            <w:r w:rsidR="001C349B">
              <w:rPr>
                <w:lang w:val="de-CH"/>
              </w:rPr>
              <w:t>.0</w:t>
            </w:r>
            <w:r>
              <w:rPr>
                <w:lang w:val="de-CH"/>
              </w:rPr>
              <w:t>3</w:t>
            </w:r>
            <w:r w:rsidR="001C349B">
              <w:rPr>
                <w:lang w:val="de-CH"/>
              </w:rPr>
              <w:t>.2023</w:t>
            </w:r>
          </w:p>
        </w:tc>
        <w:tc>
          <w:tcPr>
            <w:tcW w:w="31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85F331" w14:textId="77777777" w:rsidR="001C349B" w:rsidRDefault="001C349B">
            <w:pPr>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r>
      <w:tr w:rsidR="00C75AA6" w14:paraId="739C57AC" w14:textId="77777777" w:rsidTr="00C75AA6">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BC6B31C" w14:textId="3444DDDE" w:rsidR="00C75AA6" w:rsidRPr="00B724AE" w:rsidRDefault="00C75AA6" w:rsidP="00C75AA6">
            <w:pPr>
              <w:rPr>
                <w:lang w:val="de-CH"/>
              </w:rPr>
            </w:pPr>
            <w:r w:rsidRPr="00B724AE">
              <w:rPr>
                <w:lang w:val="de-CH"/>
              </w:rPr>
              <w:t xml:space="preserve">Erstellung von Texturen: Erstellung von Texturen für die </w:t>
            </w:r>
            <w:r>
              <w:rPr>
                <w:lang w:val="de-CH"/>
              </w:rPr>
              <w:t>Einrichtungsgegenstände</w:t>
            </w:r>
            <w:r>
              <w:rPr>
                <w:lang w:val="de-CH"/>
              </w:rPr>
              <w:t>.</w:t>
            </w:r>
          </w:p>
        </w:tc>
        <w:tc>
          <w:tcPr>
            <w:tcW w:w="3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0D20500" w14:textId="1D16A0AE" w:rsidR="00C75AA6" w:rsidRDefault="00C75AA6" w:rsidP="00C75AA6">
            <w:pPr>
              <w:cnfStyle w:val="000000000000" w:firstRow="0" w:lastRow="0" w:firstColumn="0" w:lastColumn="0" w:oddVBand="0" w:evenVBand="0" w:oddHBand="0" w:evenHBand="0" w:firstRowFirstColumn="0" w:firstRowLastColumn="0" w:lastRowFirstColumn="0" w:lastRowLastColumn="0"/>
              <w:rPr>
                <w:lang w:val="de-CH"/>
              </w:rPr>
            </w:pPr>
            <w:r>
              <w:rPr>
                <w:lang w:val="de-CH"/>
              </w:rPr>
              <w:t>08.03.2023</w:t>
            </w:r>
          </w:p>
        </w:tc>
        <w:tc>
          <w:tcPr>
            <w:tcW w:w="31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416A3F3" w14:textId="66975006" w:rsidR="00C75AA6" w:rsidRDefault="00C75AA6" w:rsidP="00C75AA6">
            <w:pPr>
              <w:cnfStyle w:val="000000000000" w:firstRow="0" w:lastRow="0" w:firstColumn="0" w:lastColumn="0" w:oddVBand="0" w:evenVBand="0" w:oddHBand="0" w:evenHBand="0" w:firstRowFirstColumn="0" w:firstRowLastColumn="0" w:lastRowFirstColumn="0" w:lastRowLastColumn="0"/>
              <w:rPr>
                <w:lang w:val="de-CH"/>
              </w:rPr>
            </w:pPr>
            <w:r>
              <w:rPr>
                <w:lang w:val="de-CH"/>
              </w:rPr>
              <w:t>Vin Appenzeller</w:t>
            </w:r>
          </w:p>
        </w:tc>
      </w:tr>
      <w:tr w:rsidR="00C75AA6" w14:paraId="1E482BB6" w14:textId="77777777" w:rsidTr="00C75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F6A562" w14:textId="7A734353" w:rsidR="00C75AA6" w:rsidRDefault="00C75AA6" w:rsidP="00C75AA6">
            <w:pPr>
              <w:rPr>
                <w:lang w:val="de-CH"/>
              </w:rPr>
            </w:pPr>
            <w:r>
              <w:rPr>
                <w:lang w:val="de-CH"/>
              </w:rPr>
              <w:t xml:space="preserve">Einfügen der einzelnen Einrichtungsgegenstände in die </w:t>
            </w:r>
            <w:proofErr w:type="spellStart"/>
            <w:r>
              <w:rPr>
                <w:lang w:val="de-CH"/>
              </w:rPr>
              <w:t>Map</w:t>
            </w:r>
            <w:proofErr w:type="spellEnd"/>
            <w:r>
              <w:rPr>
                <w:lang w:val="de-CH"/>
              </w:rPr>
              <w:t>.</w:t>
            </w:r>
          </w:p>
        </w:tc>
        <w:tc>
          <w:tcPr>
            <w:tcW w:w="3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337F2A" w14:textId="7B16CADE" w:rsidR="00C75AA6" w:rsidRDefault="00C75AA6" w:rsidP="00C75AA6">
            <w:pPr>
              <w:cnfStyle w:val="000000100000" w:firstRow="0" w:lastRow="0" w:firstColumn="0" w:lastColumn="0" w:oddVBand="0" w:evenVBand="0" w:oddHBand="1" w:evenHBand="0" w:firstRowFirstColumn="0" w:firstRowLastColumn="0" w:lastRowFirstColumn="0" w:lastRowLastColumn="0"/>
              <w:rPr>
                <w:lang w:val="de-CH"/>
              </w:rPr>
            </w:pPr>
            <w:r>
              <w:rPr>
                <w:lang w:val="de-CH"/>
              </w:rPr>
              <w:t>15</w:t>
            </w:r>
            <w:r>
              <w:rPr>
                <w:lang w:val="de-CH"/>
              </w:rPr>
              <w:t>.0</w:t>
            </w:r>
            <w:r>
              <w:rPr>
                <w:lang w:val="de-CH"/>
              </w:rPr>
              <w:t>3</w:t>
            </w:r>
            <w:r>
              <w:rPr>
                <w:lang w:val="de-CH"/>
              </w:rPr>
              <w:t>.2023</w:t>
            </w:r>
          </w:p>
        </w:tc>
        <w:tc>
          <w:tcPr>
            <w:tcW w:w="31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EA22A94" w14:textId="22C68FF1" w:rsidR="00C75AA6" w:rsidRDefault="00C75AA6" w:rsidP="00C75AA6">
            <w:pPr>
              <w:cnfStyle w:val="000000100000" w:firstRow="0" w:lastRow="0" w:firstColumn="0" w:lastColumn="0" w:oddVBand="0" w:evenVBand="0" w:oddHBand="1" w:evenHBand="0" w:firstRowFirstColumn="0" w:firstRowLastColumn="0" w:lastRowFirstColumn="0" w:lastRowLastColumn="0"/>
              <w:rPr>
                <w:lang w:val="de-CH"/>
              </w:rPr>
            </w:pPr>
            <w:r>
              <w:rPr>
                <w:lang w:val="de-CH"/>
              </w:rPr>
              <w:t>Vin Appenzeller</w:t>
            </w:r>
          </w:p>
        </w:tc>
      </w:tr>
      <w:tr w:rsidR="00C75AA6" w14:paraId="23261703" w14:textId="77777777" w:rsidTr="00C75AA6">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C1A495" w14:textId="32E5937E" w:rsidR="00C75AA6" w:rsidRDefault="00C75AA6" w:rsidP="00C75AA6">
            <w:pPr>
              <w:rPr>
                <w:lang w:val="de-CH"/>
              </w:rPr>
            </w:pPr>
            <w:r w:rsidRPr="00FE38A3">
              <w:rPr>
                <w:lang w:val="de-CH"/>
              </w:rPr>
              <w:t xml:space="preserve">Beleuchtung: Setzen von Beleuchtung in der </w:t>
            </w:r>
            <w:proofErr w:type="spellStart"/>
            <w:r w:rsidRPr="00FE38A3">
              <w:rPr>
                <w:lang w:val="de-CH"/>
              </w:rPr>
              <w:t>Map</w:t>
            </w:r>
            <w:proofErr w:type="spellEnd"/>
            <w:r w:rsidRPr="00FE38A3">
              <w:rPr>
                <w:lang w:val="de-CH"/>
              </w:rPr>
              <w:t>, um eine realistische Atmosphäre zu erzeugen.</w:t>
            </w:r>
          </w:p>
        </w:tc>
        <w:tc>
          <w:tcPr>
            <w:tcW w:w="3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D3BC34" w14:textId="53C130D4" w:rsidR="00C75AA6" w:rsidRDefault="00C75AA6" w:rsidP="00C75AA6">
            <w:pPr>
              <w:cnfStyle w:val="000000000000" w:firstRow="0" w:lastRow="0" w:firstColumn="0" w:lastColumn="0" w:oddVBand="0" w:evenVBand="0" w:oddHBand="0" w:evenHBand="0" w:firstRowFirstColumn="0" w:firstRowLastColumn="0" w:lastRowFirstColumn="0" w:lastRowLastColumn="0"/>
              <w:rPr>
                <w:lang w:val="de-CH"/>
              </w:rPr>
            </w:pPr>
            <w:r>
              <w:rPr>
                <w:lang w:val="de-CH"/>
              </w:rPr>
              <w:t>15</w:t>
            </w:r>
            <w:r>
              <w:rPr>
                <w:lang w:val="de-CH"/>
              </w:rPr>
              <w:t>.</w:t>
            </w:r>
            <w:r>
              <w:rPr>
                <w:lang w:val="de-CH"/>
              </w:rPr>
              <w:t>03</w:t>
            </w:r>
            <w:r>
              <w:rPr>
                <w:lang w:val="de-CH"/>
              </w:rPr>
              <w:t>.2022</w:t>
            </w:r>
          </w:p>
        </w:tc>
        <w:tc>
          <w:tcPr>
            <w:tcW w:w="31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E7C2BA" w14:textId="77777777" w:rsidR="00C75AA6" w:rsidRDefault="00C75AA6" w:rsidP="00C75AA6">
            <w:pPr>
              <w:cnfStyle w:val="000000000000" w:firstRow="0" w:lastRow="0" w:firstColumn="0" w:lastColumn="0" w:oddVBand="0" w:evenVBand="0" w:oddHBand="0" w:evenHBand="0" w:firstRowFirstColumn="0" w:firstRowLastColumn="0" w:lastRowFirstColumn="0" w:lastRowLastColumn="0"/>
              <w:rPr>
                <w:lang w:val="de-CH"/>
              </w:rPr>
            </w:pPr>
            <w:r>
              <w:rPr>
                <w:lang w:val="de-CH"/>
              </w:rPr>
              <w:t>Vin Appenzeller</w:t>
            </w:r>
          </w:p>
        </w:tc>
      </w:tr>
      <w:tr w:rsidR="00C75AA6" w14:paraId="5AB4AD92" w14:textId="77777777" w:rsidTr="00C75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74DA5D6" w14:textId="29E81A31" w:rsidR="00C75AA6" w:rsidRDefault="00C75AA6" w:rsidP="00C75AA6">
            <w:pPr>
              <w:rPr>
                <w:lang w:val="de-CH"/>
              </w:rPr>
            </w:pPr>
            <w:r w:rsidRPr="00C75AA6">
              <w:rPr>
                <w:lang w:val="de-CH"/>
              </w:rPr>
              <w:t xml:space="preserve">Testen und Überprüfen: Überprüfen der </w:t>
            </w:r>
            <w:proofErr w:type="spellStart"/>
            <w:r w:rsidRPr="00C75AA6">
              <w:rPr>
                <w:lang w:val="de-CH"/>
              </w:rPr>
              <w:t>Map</w:t>
            </w:r>
            <w:proofErr w:type="spellEnd"/>
            <w:r w:rsidRPr="00C75AA6">
              <w:rPr>
                <w:lang w:val="de-CH"/>
              </w:rPr>
              <w:t xml:space="preserve"> auf Fehler, Optimierung der Performance und Durchführung von Tests, um sicherzustellen, dass alles korrekt funktioniert.</w:t>
            </w:r>
          </w:p>
        </w:tc>
        <w:tc>
          <w:tcPr>
            <w:tcW w:w="3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DFAAC1" w14:textId="5F305478" w:rsidR="00C75AA6" w:rsidRDefault="00C75AA6" w:rsidP="00C75AA6">
            <w:pPr>
              <w:cnfStyle w:val="000000100000" w:firstRow="0" w:lastRow="0" w:firstColumn="0" w:lastColumn="0" w:oddVBand="0" w:evenVBand="0" w:oddHBand="1" w:evenHBand="0" w:firstRowFirstColumn="0" w:firstRowLastColumn="0" w:lastRowFirstColumn="0" w:lastRowLastColumn="0"/>
              <w:rPr>
                <w:lang w:val="de-CH"/>
              </w:rPr>
            </w:pPr>
            <w:r>
              <w:rPr>
                <w:lang w:val="de-CH"/>
              </w:rPr>
              <w:t>15</w:t>
            </w:r>
            <w:r>
              <w:rPr>
                <w:lang w:val="de-CH"/>
              </w:rPr>
              <w:t>.0</w:t>
            </w:r>
            <w:r>
              <w:rPr>
                <w:lang w:val="de-CH"/>
              </w:rPr>
              <w:t>3</w:t>
            </w:r>
            <w:r>
              <w:rPr>
                <w:lang w:val="de-CH"/>
              </w:rPr>
              <w:t>.2023</w:t>
            </w:r>
          </w:p>
        </w:tc>
        <w:tc>
          <w:tcPr>
            <w:tcW w:w="31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A687CD" w14:textId="56096BC1" w:rsidR="00C75AA6" w:rsidRDefault="00C75AA6" w:rsidP="00C75AA6">
            <w:pPr>
              <w:cnfStyle w:val="000000100000" w:firstRow="0" w:lastRow="0" w:firstColumn="0" w:lastColumn="0" w:oddVBand="0" w:evenVBand="0" w:oddHBand="1" w:evenHBand="0" w:firstRowFirstColumn="0" w:firstRowLastColumn="0" w:lastRowFirstColumn="0" w:lastRowLastColumn="0"/>
              <w:rPr>
                <w:lang w:val="de-CH"/>
              </w:rPr>
            </w:pPr>
            <w:r>
              <w:rPr>
                <w:lang w:val="de-CH"/>
              </w:rPr>
              <w:t>Vin Appenzeller</w:t>
            </w:r>
            <w:r>
              <w:rPr>
                <w:lang w:val="de-CH"/>
              </w:rPr>
              <w:t>/ Finn Neiger</w:t>
            </w:r>
          </w:p>
        </w:tc>
      </w:tr>
      <w:tr w:rsidR="00C75AA6" w14:paraId="511050B6" w14:textId="77777777" w:rsidTr="00C75AA6">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E6B0C2A" w14:textId="568444B2" w:rsidR="00C75AA6" w:rsidRPr="00C75AA6" w:rsidRDefault="00086933" w:rsidP="00C75AA6">
            <w:pPr>
              <w:rPr>
                <w:lang w:val="de-CH"/>
              </w:rPr>
            </w:pPr>
            <w:proofErr w:type="spellStart"/>
            <w:r>
              <w:rPr>
                <w:lang w:val="de-CH"/>
              </w:rPr>
              <w:t>Map</w:t>
            </w:r>
            <w:proofErr w:type="spellEnd"/>
            <w:r>
              <w:rPr>
                <w:lang w:val="de-CH"/>
              </w:rPr>
              <w:t xml:space="preserve"> in TF2 importieren</w:t>
            </w:r>
          </w:p>
        </w:tc>
        <w:tc>
          <w:tcPr>
            <w:tcW w:w="3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BBE7A33" w14:textId="199CF47F" w:rsidR="00C75AA6" w:rsidRDefault="00086933" w:rsidP="00C75AA6">
            <w:pPr>
              <w:cnfStyle w:val="000000000000" w:firstRow="0" w:lastRow="0" w:firstColumn="0" w:lastColumn="0" w:oddVBand="0" w:evenVBand="0" w:oddHBand="0" w:evenHBand="0" w:firstRowFirstColumn="0" w:firstRowLastColumn="0" w:lastRowFirstColumn="0" w:lastRowLastColumn="0"/>
              <w:rPr>
                <w:lang w:val="de-CH"/>
              </w:rPr>
            </w:pPr>
            <w:r>
              <w:rPr>
                <w:lang w:val="de-CH"/>
              </w:rPr>
              <w:t>15.03.2023</w:t>
            </w:r>
          </w:p>
        </w:tc>
        <w:tc>
          <w:tcPr>
            <w:tcW w:w="31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562F9A7" w14:textId="77777777" w:rsidR="00C75AA6" w:rsidRDefault="00C75AA6" w:rsidP="00C75AA6">
            <w:pPr>
              <w:cnfStyle w:val="000000000000" w:firstRow="0" w:lastRow="0" w:firstColumn="0" w:lastColumn="0" w:oddVBand="0" w:evenVBand="0" w:oddHBand="0" w:evenHBand="0" w:firstRowFirstColumn="0" w:firstRowLastColumn="0" w:lastRowFirstColumn="0" w:lastRowLastColumn="0"/>
              <w:rPr>
                <w:lang w:val="de-CH"/>
              </w:rPr>
            </w:pPr>
          </w:p>
        </w:tc>
      </w:tr>
    </w:tbl>
    <w:p w14:paraId="00AAD632" w14:textId="77777777" w:rsidR="00C7368B" w:rsidRPr="00363940" w:rsidRDefault="00C7368B" w:rsidP="00C7368B">
      <w:pPr>
        <w:rPr>
          <w:lang w:val="de-CH"/>
        </w:rPr>
      </w:pPr>
    </w:p>
    <w:bookmarkEnd w:id="1"/>
    <w:p w14:paraId="34E7E6E0" w14:textId="77777777" w:rsidR="00C7368B" w:rsidRPr="00363940" w:rsidRDefault="00C7368B" w:rsidP="00C7368B">
      <w:pPr>
        <w:pStyle w:val="berschrift3"/>
        <w:rPr>
          <w:lang w:val="de-CH"/>
        </w:rPr>
      </w:pPr>
      <w:r w:rsidRPr="00363940">
        <w:rPr>
          <w:lang w:val="de-CH"/>
        </w:rPr>
        <w:t>3) Entscheiden</w:t>
      </w:r>
    </w:p>
    <w:p w14:paraId="3F90FE61" w14:textId="417EA31B" w:rsidR="00C7368B" w:rsidRDefault="00C7368B" w:rsidP="00C7368B">
      <w:pPr>
        <w:rPr>
          <w:lang w:val="de-CH"/>
        </w:rPr>
      </w:pPr>
      <w:r w:rsidRPr="006E159B">
        <w:rPr>
          <w:lang w:val="de-CH"/>
        </w:rPr>
        <w:t>Fällen und dokumentieren Sie wichtige Entscheidungen.</w:t>
      </w:r>
    </w:p>
    <w:p w14:paraId="32441A8D" w14:textId="79BB6198" w:rsidR="004316AE" w:rsidRDefault="004316AE" w:rsidP="00C7368B">
      <w:pPr>
        <w:rPr>
          <w:lang w:val="de-CH"/>
        </w:rPr>
      </w:pPr>
    </w:p>
    <w:p w14:paraId="249C0446" w14:textId="46483932" w:rsidR="004316AE" w:rsidRPr="006E159B" w:rsidRDefault="004316AE" w:rsidP="00C7368B">
      <w:pPr>
        <w:rPr>
          <w:lang w:val="de-CH"/>
        </w:rPr>
      </w:pPr>
      <w:r>
        <w:rPr>
          <w:lang w:val="de-CH"/>
        </w:rPr>
        <w:t xml:space="preserve">Wir haben uns dazu entschieden die fertige </w:t>
      </w:r>
      <w:proofErr w:type="spellStart"/>
      <w:r>
        <w:rPr>
          <w:lang w:val="de-CH"/>
        </w:rPr>
        <w:t>Map</w:t>
      </w:r>
      <w:proofErr w:type="spellEnd"/>
      <w:r>
        <w:rPr>
          <w:lang w:val="de-CH"/>
        </w:rPr>
        <w:t xml:space="preserve"> und die 3D Assets, wenn wir genug Zeit und Nerven haben in das Spiel Team Fortress 2 zu importieren. Zu beginn wollten wir eigentlich die </w:t>
      </w:r>
      <w:r>
        <w:rPr>
          <w:lang w:val="de-CH"/>
        </w:rPr>
        <w:lastRenderedPageBreak/>
        <w:t xml:space="preserve">Assets und die </w:t>
      </w:r>
      <w:proofErr w:type="spellStart"/>
      <w:r>
        <w:rPr>
          <w:lang w:val="de-CH"/>
        </w:rPr>
        <w:t>Map</w:t>
      </w:r>
      <w:proofErr w:type="spellEnd"/>
      <w:r>
        <w:rPr>
          <w:lang w:val="de-CH"/>
        </w:rPr>
        <w:t xml:space="preserve"> in das Spiel CS:GO importieren. Wir fanden aber heraus, dass man dafür im Spiel etwa Level 20 sein müsste (je nachdem dauert das 3 bis 6 Monate) oder man besitzt den Premium Status im Spiel (15 CHF). </w:t>
      </w:r>
      <w:proofErr w:type="spellStart"/>
      <w:r>
        <w:rPr>
          <w:lang w:val="de-CH"/>
        </w:rPr>
        <w:t>Garry’s</w:t>
      </w:r>
      <w:proofErr w:type="spellEnd"/>
      <w:r>
        <w:rPr>
          <w:lang w:val="de-CH"/>
        </w:rPr>
        <w:t xml:space="preserve"> </w:t>
      </w:r>
      <w:proofErr w:type="spellStart"/>
      <w:r>
        <w:rPr>
          <w:lang w:val="de-CH"/>
        </w:rPr>
        <w:t>Mod</w:t>
      </w:r>
      <w:proofErr w:type="spellEnd"/>
      <w:r>
        <w:rPr>
          <w:lang w:val="de-CH"/>
        </w:rPr>
        <w:t xml:space="preserve"> wäre auch eine Möglichkeit, welcher wir aber ausgeschlossen hatten, da </w:t>
      </w:r>
      <w:r w:rsidR="006110D4">
        <w:rPr>
          <w:lang w:val="de-CH"/>
        </w:rPr>
        <w:t xml:space="preserve">nur eine Person von uns Beiden </w:t>
      </w:r>
      <w:r w:rsidR="00683818">
        <w:rPr>
          <w:lang w:val="de-CH"/>
        </w:rPr>
        <w:t>dieses Spiel</w:t>
      </w:r>
      <w:r w:rsidR="006110D4">
        <w:rPr>
          <w:lang w:val="de-CH"/>
        </w:rPr>
        <w:t xml:space="preserve"> benutzt, was eher unvorteilhaft ist.</w:t>
      </w:r>
    </w:p>
    <w:p w14:paraId="387BA239" w14:textId="77777777" w:rsidR="00C7368B" w:rsidRDefault="00C7368B" w:rsidP="00C7368B">
      <w:pPr>
        <w:pStyle w:val="berschrift3"/>
        <w:rPr>
          <w:lang w:val="de-CH"/>
        </w:rPr>
      </w:pPr>
    </w:p>
    <w:p w14:paraId="7A0B31BB" w14:textId="77777777" w:rsidR="00C7368B" w:rsidRPr="00363940" w:rsidRDefault="00C7368B" w:rsidP="00C7368B">
      <w:pPr>
        <w:pStyle w:val="berschrift3"/>
        <w:rPr>
          <w:lang w:val="de-CH"/>
        </w:rPr>
      </w:pPr>
      <w:r w:rsidRPr="00363940">
        <w:rPr>
          <w:lang w:val="de-CH"/>
        </w:rPr>
        <w:t>4) Realisieren</w:t>
      </w:r>
    </w:p>
    <w:p w14:paraId="1A7FC8A6" w14:textId="77777777" w:rsidR="00C7368B" w:rsidRDefault="00C7368B" w:rsidP="00C7368B">
      <w:pPr>
        <w:rPr>
          <w:b/>
          <w:bCs/>
          <w:lang w:val="de-CH"/>
        </w:rPr>
      </w:pPr>
      <w:r w:rsidRPr="006E159B">
        <w:rPr>
          <w:lang w:val="de-CH"/>
        </w:rPr>
        <w:t>Erstellen Sie das Programm und die notwendigen Dokumente.</w:t>
      </w:r>
      <w:r>
        <w:rPr>
          <w:lang w:val="de-CH"/>
        </w:rPr>
        <w:t xml:space="preserve"> </w:t>
      </w:r>
      <w:r w:rsidRPr="005E4188">
        <w:rPr>
          <w:b/>
          <w:bCs/>
          <w:lang w:val="de-CH"/>
        </w:rPr>
        <w:t>Erstellen Sie das Programm selbstständig und verwenden Sie nicht einfach das Resultat eines Lernvideos oder fertigen Code.</w:t>
      </w:r>
    </w:p>
    <w:p w14:paraId="33414991" w14:textId="77777777" w:rsidR="00C7368B" w:rsidRDefault="00C7368B" w:rsidP="00C7368B">
      <w:pPr>
        <w:rPr>
          <w:lang w:val="de-CH"/>
        </w:rPr>
      </w:pPr>
    </w:p>
    <w:p w14:paraId="6AB02188" w14:textId="77777777" w:rsidR="00C7368B" w:rsidRPr="00363940" w:rsidRDefault="00C7368B" w:rsidP="00C7368B">
      <w:pPr>
        <w:pStyle w:val="berschrift3"/>
        <w:rPr>
          <w:lang w:val="de-CH"/>
        </w:rPr>
      </w:pPr>
      <w:r w:rsidRPr="00363940">
        <w:rPr>
          <w:lang w:val="de-CH"/>
        </w:rPr>
        <w:t>5) Kontrolle</w:t>
      </w:r>
    </w:p>
    <w:p w14:paraId="020340CB" w14:textId="77777777" w:rsidR="00C7368B" w:rsidRPr="00363940" w:rsidRDefault="00C7368B" w:rsidP="00C7368B">
      <w:pPr>
        <w:rPr>
          <w:lang w:val="de-CH"/>
        </w:rPr>
      </w:pPr>
      <w:r w:rsidRPr="00363940">
        <w:rPr>
          <w:lang w:val="de-CH"/>
        </w:rPr>
        <w:t>a) Erstellen Sie Testfälle für das Programm.</w:t>
      </w:r>
    </w:p>
    <w:p w14:paraId="51D94BD1" w14:textId="77777777" w:rsidR="00C7368B" w:rsidRPr="00363940" w:rsidRDefault="00C7368B" w:rsidP="00C7368B">
      <w:pPr>
        <w:rPr>
          <w:lang w:val="de-CH"/>
        </w:rPr>
      </w:pPr>
      <w:r w:rsidRPr="00363940">
        <w:rPr>
          <w:lang w:val="de-CH"/>
        </w:rPr>
        <w:t>b) Testen Sie Ihr Programm und schreiben Sie ein kurzes Testprotokoll</w:t>
      </w:r>
      <w:r>
        <w:rPr>
          <w:lang w:val="de-CH"/>
        </w:rPr>
        <w:t xml:space="preserve"> mit Testumgebung</w:t>
      </w:r>
      <w:r w:rsidRPr="00363940">
        <w:rPr>
          <w:lang w:val="de-CH"/>
        </w:rPr>
        <w:t>.</w:t>
      </w:r>
    </w:p>
    <w:p w14:paraId="183E60E1" w14:textId="77777777" w:rsidR="00C7368B" w:rsidRDefault="00C7368B" w:rsidP="00C7368B">
      <w:pPr>
        <w:pStyle w:val="berschrift3"/>
        <w:rPr>
          <w:lang w:val="de-CH"/>
        </w:rPr>
      </w:pPr>
    </w:p>
    <w:p w14:paraId="2C175AF3" w14:textId="77777777" w:rsidR="00C7368B" w:rsidRDefault="00C7368B" w:rsidP="00C7368B">
      <w:pPr>
        <w:rPr>
          <w:lang w:val="de-CH"/>
        </w:rPr>
      </w:pPr>
      <w:r w:rsidRPr="006E159B">
        <w:rPr>
          <w:lang w:val="de-CH"/>
        </w:rPr>
        <w:t>Sie können diese Testdokumente mit der Lehrperson besprechen, wenn Sie möchten.</w:t>
      </w:r>
    </w:p>
    <w:p w14:paraId="1708F37F" w14:textId="77777777" w:rsidR="00C7368B" w:rsidRDefault="00C7368B" w:rsidP="00C7368B">
      <w:pPr>
        <w:rPr>
          <w:lang w:val="de-CH"/>
        </w:rPr>
      </w:pPr>
    </w:p>
    <w:p w14:paraId="4D721319" w14:textId="77777777" w:rsidR="00C7368B" w:rsidRPr="00363940" w:rsidRDefault="00C7368B" w:rsidP="00C7368B">
      <w:pPr>
        <w:pStyle w:val="berschrift3"/>
        <w:rPr>
          <w:lang w:val="de-CH"/>
        </w:rPr>
      </w:pPr>
      <w:r w:rsidRPr="00363940">
        <w:rPr>
          <w:lang w:val="de-CH"/>
        </w:rPr>
        <w:t>6) Auswertung</w:t>
      </w:r>
    </w:p>
    <w:p w14:paraId="2C537642" w14:textId="77777777" w:rsidR="00C7368B" w:rsidRDefault="00C7368B" w:rsidP="00C7368B">
      <w:pPr>
        <w:rPr>
          <w:lang w:val="de-CH"/>
        </w:rPr>
      </w:pPr>
      <w:r w:rsidRPr="00363940">
        <w:rPr>
          <w:lang w:val="de-CH"/>
        </w:rPr>
        <w:t>Überlegen Sie sich, was gut gelaufen ist und was eher nicht. Sie können diese Informationen in Ihrem Portfolioeintrag verwenden.</w:t>
      </w:r>
    </w:p>
    <w:p w14:paraId="18EC8318" w14:textId="77777777" w:rsidR="00C7368B" w:rsidRDefault="00C7368B" w:rsidP="00C7368B">
      <w:pPr>
        <w:rPr>
          <w:b/>
          <w:lang w:val="de-CH"/>
        </w:rPr>
      </w:pPr>
    </w:p>
    <w:p w14:paraId="446DDD46" w14:textId="77777777" w:rsidR="00C7368B" w:rsidRPr="00363940" w:rsidRDefault="00C7368B" w:rsidP="00C7368B">
      <w:pPr>
        <w:pStyle w:val="berschrift3"/>
        <w:rPr>
          <w:lang w:val="de-CH"/>
        </w:rPr>
      </w:pPr>
      <w:r w:rsidRPr="00363940">
        <w:rPr>
          <w:lang w:val="de-CH"/>
        </w:rPr>
        <w:t>7) Portfolioeintrag</w:t>
      </w:r>
    </w:p>
    <w:p w14:paraId="45CEB10D" w14:textId="77777777" w:rsidR="00C7368B" w:rsidRPr="00363940" w:rsidRDefault="00C7368B" w:rsidP="00C7368B">
      <w:pPr>
        <w:rPr>
          <w:lang w:val="de-CH"/>
        </w:rPr>
      </w:pPr>
      <w:r w:rsidRPr="00363940">
        <w:rPr>
          <w:lang w:val="de-CH"/>
        </w:rPr>
        <w:t>Schreiben Sie den Portfolioeintrag und reichen Sie ihn ein. Gehen Sie im Portfolioeintrag auf Ihre Ziele und deren Erreichung sowie die erstellte Dokumentation ein. Beschreiben Sie im Portfolioeintrag auch Ihren Lernweg, die Probleme, Erkenntnisse und Erfolge.</w:t>
      </w:r>
    </w:p>
    <w:p w14:paraId="256B2BC5" w14:textId="77777777" w:rsidR="00C7368B" w:rsidRPr="00363940" w:rsidRDefault="00C7368B" w:rsidP="00C7368B">
      <w:pPr>
        <w:rPr>
          <w:lang w:val="de-CH"/>
        </w:rPr>
      </w:pPr>
    </w:p>
    <w:p w14:paraId="471AED46" w14:textId="77777777" w:rsidR="00C7368B" w:rsidRDefault="00C7368B">
      <w:pPr>
        <w:widowControl/>
        <w:overflowPunct/>
        <w:autoSpaceDE/>
        <w:autoSpaceDN/>
        <w:adjustRightInd/>
        <w:textAlignment w:val="auto"/>
        <w:rPr>
          <w:b/>
          <w:sz w:val="24"/>
          <w:lang w:val="de-CH"/>
        </w:rPr>
      </w:pPr>
      <w:r>
        <w:rPr>
          <w:lang w:val="de-CH"/>
        </w:rPr>
        <w:br w:type="page"/>
      </w:r>
    </w:p>
    <w:p w14:paraId="43F3D028" w14:textId="4B956B7F" w:rsidR="009D3FB2" w:rsidRPr="00363940" w:rsidRDefault="009D3FB2" w:rsidP="00E6315B">
      <w:pPr>
        <w:rPr>
          <w:lang w:val="de-CH"/>
        </w:rPr>
      </w:pPr>
    </w:p>
    <w:sectPr w:rsidR="009D3FB2" w:rsidRPr="00363940" w:rsidSect="00AE506B">
      <w:headerReference w:type="even" r:id="rId9"/>
      <w:headerReference w:type="default" r:id="rId10"/>
      <w:footerReference w:type="even" r:id="rId11"/>
      <w:footerReference w:type="default" r:id="rId12"/>
      <w:headerReference w:type="first" r:id="rId13"/>
      <w:footerReference w:type="first" r:id="rId14"/>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0673F" w14:textId="77777777" w:rsidR="00880F08" w:rsidRDefault="00880F08">
      <w:r>
        <w:separator/>
      </w:r>
    </w:p>
  </w:endnote>
  <w:endnote w:type="continuationSeparator" w:id="0">
    <w:p w14:paraId="2FAF576B" w14:textId="77777777" w:rsidR="00880F08" w:rsidRDefault="00880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9E60" w14:textId="77777777" w:rsidR="00350266" w:rsidRDefault="0035026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25CF0FDB" w:rsidR="004D5CBC" w:rsidRDefault="00000000">
    <w:pPr>
      <w:pStyle w:val="Fuzeile"/>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186C22">
      <w:rPr>
        <w:rFonts w:cs="Arial"/>
        <w:sz w:val="18"/>
        <w:lang w:val="en-GB"/>
      </w:rPr>
      <w:t>20</w:t>
    </w:r>
    <w:r w:rsidR="00B87AEA">
      <w:rPr>
        <w:rFonts w:cs="Arial"/>
        <w:sz w:val="18"/>
        <w:lang w:val="en-GB"/>
      </w:rPr>
      <w:t>2</w:t>
    </w:r>
    <w:r w:rsidR="00350266">
      <w:rPr>
        <w:rFonts w:cs="Arial"/>
        <w:sz w:val="18"/>
        <w:lang w:val="en-GB"/>
      </w:rPr>
      <w:t>3</w:t>
    </w:r>
    <w:r w:rsidR="00C14AEB">
      <w:rPr>
        <w:rFonts w:cs="Arial"/>
        <w:sz w:val="18"/>
        <w:lang w:val="en-GB"/>
      </w:rPr>
      <w:tab/>
    </w:r>
    <w:r w:rsidR="004D5CBC">
      <w:rPr>
        <w:rFonts w:cs="Arial"/>
        <w:sz w:val="18"/>
        <w:lang w:val="en-GB"/>
      </w:rPr>
      <w:tab/>
    </w:r>
    <w:r w:rsidR="00BA58B5">
      <w:rPr>
        <w:rStyle w:val="Seitenzahl"/>
        <w:rFonts w:cs="Arial"/>
        <w:sz w:val="18"/>
      </w:rPr>
      <w:fldChar w:fldCharType="begin"/>
    </w:r>
    <w:r w:rsidR="004D5CBC">
      <w:rPr>
        <w:rStyle w:val="Seitenzahl"/>
        <w:rFonts w:cs="Arial"/>
        <w:sz w:val="18"/>
        <w:lang w:val="en-GB"/>
      </w:rPr>
      <w:instrText xml:space="preserve"> PAGE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r w:rsidR="004D5CBC">
      <w:rPr>
        <w:rStyle w:val="Seitenzahl"/>
        <w:rFonts w:cs="Arial"/>
        <w:sz w:val="18"/>
        <w:lang w:val="en-GB"/>
      </w:rPr>
      <w:t xml:space="preserve"> / </w:t>
    </w:r>
    <w:r w:rsidR="00BA58B5">
      <w:rPr>
        <w:rStyle w:val="Seitenzahl"/>
        <w:rFonts w:cs="Arial"/>
        <w:sz w:val="18"/>
      </w:rPr>
      <w:fldChar w:fldCharType="begin"/>
    </w:r>
    <w:r w:rsidR="004D5CBC">
      <w:rPr>
        <w:rStyle w:val="Seitenzahl"/>
        <w:rFonts w:cs="Arial"/>
        <w:sz w:val="18"/>
        <w:lang w:val="en-GB"/>
      </w:rPr>
      <w:instrText xml:space="preserve"> NUMPAGES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90E8E" w14:textId="77777777" w:rsidR="00350266" w:rsidRDefault="003502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C7D27" w14:textId="77777777" w:rsidR="00880F08" w:rsidRDefault="00880F08">
      <w:r>
        <w:separator/>
      </w:r>
    </w:p>
  </w:footnote>
  <w:footnote w:type="continuationSeparator" w:id="0">
    <w:p w14:paraId="4299618F" w14:textId="77777777" w:rsidR="00880F08" w:rsidRDefault="00880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C3929" w14:textId="77777777" w:rsidR="00350266" w:rsidRDefault="0035026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Kopfzeile"/>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000000">
      <w:rPr>
        <w:rFonts w:cs="Arial"/>
      </w:rPr>
      <w:pict w14:anchorId="78FCF208">
        <v:rect id="_x0000_i1025" style="width:453.5pt;height:1.5pt" o:hralign="center" o:hrstd="t" o:hrnoshade="t" o:hr="t" fillcolor="gray"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787B" w14:textId="77777777" w:rsidR="00350266" w:rsidRDefault="0035026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2120F9"/>
    <w:multiLevelType w:val="hybridMultilevel"/>
    <w:tmpl w:val="B28C591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19"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28"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1"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2"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206260060">
    <w:abstractNumId w:val="31"/>
  </w:num>
  <w:num w:numId="2" w16cid:durableId="1583833298">
    <w:abstractNumId w:val="26"/>
  </w:num>
  <w:num w:numId="3" w16cid:durableId="1575050773">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1931044433">
    <w:abstractNumId w:val="10"/>
  </w:num>
  <w:num w:numId="5" w16cid:durableId="1513951333">
    <w:abstractNumId w:val="24"/>
  </w:num>
  <w:num w:numId="6" w16cid:durableId="1927834567">
    <w:abstractNumId w:val="27"/>
  </w:num>
  <w:num w:numId="7" w16cid:durableId="1275089108">
    <w:abstractNumId w:val="18"/>
  </w:num>
  <w:num w:numId="8" w16cid:durableId="307132032">
    <w:abstractNumId w:val="30"/>
  </w:num>
  <w:num w:numId="9" w16cid:durableId="83502065">
    <w:abstractNumId w:val="15"/>
  </w:num>
  <w:num w:numId="10" w16cid:durableId="536547712">
    <w:abstractNumId w:val="11"/>
  </w:num>
  <w:num w:numId="11" w16cid:durableId="1871454295">
    <w:abstractNumId w:val="6"/>
  </w:num>
  <w:num w:numId="12" w16cid:durableId="496576926">
    <w:abstractNumId w:val="1"/>
  </w:num>
  <w:num w:numId="13" w16cid:durableId="964654163">
    <w:abstractNumId w:val="13"/>
  </w:num>
  <w:num w:numId="14" w16cid:durableId="392699496">
    <w:abstractNumId w:val="32"/>
  </w:num>
  <w:num w:numId="15" w16cid:durableId="388771319">
    <w:abstractNumId w:val="23"/>
  </w:num>
  <w:num w:numId="16" w16cid:durableId="18505735">
    <w:abstractNumId w:val="5"/>
  </w:num>
  <w:num w:numId="17" w16cid:durableId="1488475437">
    <w:abstractNumId w:val="25"/>
  </w:num>
  <w:num w:numId="18" w16cid:durableId="722801266">
    <w:abstractNumId w:val="28"/>
  </w:num>
  <w:num w:numId="19" w16cid:durableId="708409272">
    <w:abstractNumId w:val="16"/>
  </w:num>
  <w:num w:numId="20" w16cid:durableId="624190675">
    <w:abstractNumId w:val="19"/>
  </w:num>
  <w:num w:numId="21" w16cid:durableId="2010017418">
    <w:abstractNumId w:val="3"/>
  </w:num>
  <w:num w:numId="22" w16cid:durableId="937760454">
    <w:abstractNumId w:val="4"/>
  </w:num>
  <w:num w:numId="23" w16cid:durableId="939339549">
    <w:abstractNumId w:val="2"/>
  </w:num>
  <w:num w:numId="24" w16cid:durableId="1287590059">
    <w:abstractNumId w:val="14"/>
  </w:num>
  <w:num w:numId="25" w16cid:durableId="1530488343">
    <w:abstractNumId w:val="12"/>
  </w:num>
  <w:num w:numId="26" w16cid:durableId="1473908397">
    <w:abstractNumId w:val="2"/>
  </w:num>
  <w:num w:numId="27" w16cid:durableId="95198028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2275577">
    <w:abstractNumId w:val="7"/>
  </w:num>
  <w:num w:numId="29" w16cid:durableId="2004123475">
    <w:abstractNumId w:val="8"/>
  </w:num>
  <w:num w:numId="30" w16cid:durableId="1872303070">
    <w:abstractNumId w:val="29"/>
  </w:num>
  <w:num w:numId="31" w16cid:durableId="1152060218">
    <w:abstractNumId w:val="17"/>
  </w:num>
  <w:num w:numId="32" w16cid:durableId="136265509">
    <w:abstractNumId w:val="20"/>
  </w:num>
  <w:num w:numId="33" w16cid:durableId="1224412792">
    <w:abstractNumId w:val="9"/>
  </w:num>
  <w:num w:numId="34" w16cid:durableId="360134314">
    <w:abstractNumId w:val="22"/>
  </w:num>
  <w:num w:numId="35" w16cid:durableId="10707324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154DE"/>
    <w:rsid w:val="000302CE"/>
    <w:rsid w:val="000413C4"/>
    <w:rsid w:val="00052AC3"/>
    <w:rsid w:val="0005665B"/>
    <w:rsid w:val="00061FDB"/>
    <w:rsid w:val="00067BE3"/>
    <w:rsid w:val="00073732"/>
    <w:rsid w:val="000818D9"/>
    <w:rsid w:val="00086933"/>
    <w:rsid w:val="00093EF0"/>
    <w:rsid w:val="000967C0"/>
    <w:rsid w:val="000B0020"/>
    <w:rsid w:val="000C52FD"/>
    <w:rsid w:val="000E2C1C"/>
    <w:rsid w:val="000E2C45"/>
    <w:rsid w:val="000F6212"/>
    <w:rsid w:val="001015D5"/>
    <w:rsid w:val="00103F8C"/>
    <w:rsid w:val="00104C13"/>
    <w:rsid w:val="00115338"/>
    <w:rsid w:val="001415A6"/>
    <w:rsid w:val="00163B0E"/>
    <w:rsid w:val="00164689"/>
    <w:rsid w:val="00175779"/>
    <w:rsid w:val="00182890"/>
    <w:rsid w:val="00186C22"/>
    <w:rsid w:val="001A28FF"/>
    <w:rsid w:val="001B6217"/>
    <w:rsid w:val="001C28D5"/>
    <w:rsid w:val="001C349B"/>
    <w:rsid w:val="001C4BB4"/>
    <w:rsid w:val="001C567F"/>
    <w:rsid w:val="001F1F35"/>
    <w:rsid w:val="001F7769"/>
    <w:rsid w:val="001F7854"/>
    <w:rsid w:val="002012DD"/>
    <w:rsid w:val="00210B9D"/>
    <w:rsid w:val="0022267B"/>
    <w:rsid w:val="00222931"/>
    <w:rsid w:val="002331A9"/>
    <w:rsid w:val="00235246"/>
    <w:rsid w:val="0023648C"/>
    <w:rsid w:val="002430A5"/>
    <w:rsid w:val="002510E4"/>
    <w:rsid w:val="00255A5E"/>
    <w:rsid w:val="002568F4"/>
    <w:rsid w:val="00261AAE"/>
    <w:rsid w:val="0028751F"/>
    <w:rsid w:val="002876FC"/>
    <w:rsid w:val="002908C5"/>
    <w:rsid w:val="00292239"/>
    <w:rsid w:val="002B74DE"/>
    <w:rsid w:val="002C61FD"/>
    <w:rsid w:val="002D1776"/>
    <w:rsid w:val="002D3905"/>
    <w:rsid w:val="002D50A7"/>
    <w:rsid w:val="002D7D15"/>
    <w:rsid w:val="002E295B"/>
    <w:rsid w:val="002F3151"/>
    <w:rsid w:val="0030152C"/>
    <w:rsid w:val="00302A5F"/>
    <w:rsid w:val="00303F00"/>
    <w:rsid w:val="0030744F"/>
    <w:rsid w:val="003203B3"/>
    <w:rsid w:val="00322167"/>
    <w:rsid w:val="00350266"/>
    <w:rsid w:val="003511B0"/>
    <w:rsid w:val="00352864"/>
    <w:rsid w:val="00354313"/>
    <w:rsid w:val="00356D70"/>
    <w:rsid w:val="00363940"/>
    <w:rsid w:val="003655D1"/>
    <w:rsid w:val="0038718D"/>
    <w:rsid w:val="003A5C34"/>
    <w:rsid w:val="003B566C"/>
    <w:rsid w:val="003B58ED"/>
    <w:rsid w:val="003C6C9C"/>
    <w:rsid w:val="003C7942"/>
    <w:rsid w:val="003D3148"/>
    <w:rsid w:val="003D48CD"/>
    <w:rsid w:val="003F6F61"/>
    <w:rsid w:val="0040185B"/>
    <w:rsid w:val="00403D78"/>
    <w:rsid w:val="00405AD1"/>
    <w:rsid w:val="004316AE"/>
    <w:rsid w:val="00445AD4"/>
    <w:rsid w:val="004637FA"/>
    <w:rsid w:val="00464CD1"/>
    <w:rsid w:val="00470216"/>
    <w:rsid w:val="004712A0"/>
    <w:rsid w:val="0048061F"/>
    <w:rsid w:val="00483DE6"/>
    <w:rsid w:val="004972A6"/>
    <w:rsid w:val="00497765"/>
    <w:rsid w:val="004A0414"/>
    <w:rsid w:val="004A7C9A"/>
    <w:rsid w:val="004B0C6C"/>
    <w:rsid w:val="004C0ADD"/>
    <w:rsid w:val="004C0E6C"/>
    <w:rsid w:val="004C195D"/>
    <w:rsid w:val="004D1BB0"/>
    <w:rsid w:val="004D5CBC"/>
    <w:rsid w:val="005363F9"/>
    <w:rsid w:val="005415AA"/>
    <w:rsid w:val="005524EB"/>
    <w:rsid w:val="0056022D"/>
    <w:rsid w:val="0057588E"/>
    <w:rsid w:val="00582F8A"/>
    <w:rsid w:val="005A114D"/>
    <w:rsid w:val="005A4E60"/>
    <w:rsid w:val="005A7E9B"/>
    <w:rsid w:val="005C2DBC"/>
    <w:rsid w:val="005C4301"/>
    <w:rsid w:val="005D7492"/>
    <w:rsid w:val="005E106D"/>
    <w:rsid w:val="005E203E"/>
    <w:rsid w:val="00604F6D"/>
    <w:rsid w:val="006110D4"/>
    <w:rsid w:val="006145F4"/>
    <w:rsid w:val="00615D17"/>
    <w:rsid w:val="00623F0E"/>
    <w:rsid w:val="00624B15"/>
    <w:rsid w:val="00624EE4"/>
    <w:rsid w:val="00625695"/>
    <w:rsid w:val="00630E59"/>
    <w:rsid w:val="00635270"/>
    <w:rsid w:val="00641574"/>
    <w:rsid w:val="006529C8"/>
    <w:rsid w:val="0066001C"/>
    <w:rsid w:val="006653DB"/>
    <w:rsid w:val="00671762"/>
    <w:rsid w:val="00673A56"/>
    <w:rsid w:val="00683818"/>
    <w:rsid w:val="00696893"/>
    <w:rsid w:val="006B5DAE"/>
    <w:rsid w:val="006C7931"/>
    <w:rsid w:val="006D3AE3"/>
    <w:rsid w:val="006E2F98"/>
    <w:rsid w:val="006E450C"/>
    <w:rsid w:val="006E6C49"/>
    <w:rsid w:val="006F39D8"/>
    <w:rsid w:val="00701D17"/>
    <w:rsid w:val="0070386E"/>
    <w:rsid w:val="007126E5"/>
    <w:rsid w:val="00716F7B"/>
    <w:rsid w:val="00726560"/>
    <w:rsid w:val="00742F05"/>
    <w:rsid w:val="00753358"/>
    <w:rsid w:val="00753AE2"/>
    <w:rsid w:val="0075758A"/>
    <w:rsid w:val="00760220"/>
    <w:rsid w:val="00770126"/>
    <w:rsid w:val="007742B7"/>
    <w:rsid w:val="00782CBB"/>
    <w:rsid w:val="00786375"/>
    <w:rsid w:val="0079241A"/>
    <w:rsid w:val="00792AE8"/>
    <w:rsid w:val="00795F58"/>
    <w:rsid w:val="007969C9"/>
    <w:rsid w:val="007B0BC1"/>
    <w:rsid w:val="007C1280"/>
    <w:rsid w:val="007C1FDC"/>
    <w:rsid w:val="007E02DF"/>
    <w:rsid w:val="007E040E"/>
    <w:rsid w:val="007F2563"/>
    <w:rsid w:val="00807D3F"/>
    <w:rsid w:val="008120E8"/>
    <w:rsid w:val="00841809"/>
    <w:rsid w:val="008438F2"/>
    <w:rsid w:val="0085552E"/>
    <w:rsid w:val="00862B0D"/>
    <w:rsid w:val="0087362C"/>
    <w:rsid w:val="008774E5"/>
    <w:rsid w:val="00880F08"/>
    <w:rsid w:val="00882E2C"/>
    <w:rsid w:val="008B3B55"/>
    <w:rsid w:val="008E054A"/>
    <w:rsid w:val="008E4AFC"/>
    <w:rsid w:val="008E5C7B"/>
    <w:rsid w:val="008F0978"/>
    <w:rsid w:val="008F17FF"/>
    <w:rsid w:val="00906AF7"/>
    <w:rsid w:val="009134C7"/>
    <w:rsid w:val="00916E2C"/>
    <w:rsid w:val="009244FD"/>
    <w:rsid w:val="00924C6E"/>
    <w:rsid w:val="009424E1"/>
    <w:rsid w:val="0094340D"/>
    <w:rsid w:val="00952FCE"/>
    <w:rsid w:val="00957E23"/>
    <w:rsid w:val="00971BA2"/>
    <w:rsid w:val="00974AF1"/>
    <w:rsid w:val="00994C90"/>
    <w:rsid w:val="00995ADF"/>
    <w:rsid w:val="009A1B7E"/>
    <w:rsid w:val="009A357F"/>
    <w:rsid w:val="009B2589"/>
    <w:rsid w:val="009B7A7E"/>
    <w:rsid w:val="009C6F68"/>
    <w:rsid w:val="009D0932"/>
    <w:rsid w:val="009D2666"/>
    <w:rsid w:val="009D3FB2"/>
    <w:rsid w:val="009D3FC1"/>
    <w:rsid w:val="009E12B0"/>
    <w:rsid w:val="009E2379"/>
    <w:rsid w:val="009F720E"/>
    <w:rsid w:val="00A05543"/>
    <w:rsid w:val="00A07FF9"/>
    <w:rsid w:val="00A24B8B"/>
    <w:rsid w:val="00A4001E"/>
    <w:rsid w:val="00A54209"/>
    <w:rsid w:val="00A65EDC"/>
    <w:rsid w:val="00A67868"/>
    <w:rsid w:val="00A80AB8"/>
    <w:rsid w:val="00A95AC9"/>
    <w:rsid w:val="00AA132A"/>
    <w:rsid w:val="00AA19EE"/>
    <w:rsid w:val="00AD5FE4"/>
    <w:rsid w:val="00AE506B"/>
    <w:rsid w:val="00AF1F31"/>
    <w:rsid w:val="00B07C7F"/>
    <w:rsid w:val="00B126FA"/>
    <w:rsid w:val="00B14524"/>
    <w:rsid w:val="00B1662E"/>
    <w:rsid w:val="00B170E0"/>
    <w:rsid w:val="00B17A1F"/>
    <w:rsid w:val="00B27648"/>
    <w:rsid w:val="00B3485A"/>
    <w:rsid w:val="00B34D68"/>
    <w:rsid w:val="00B40F90"/>
    <w:rsid w:val="00B415D1"/>
    <w:rsid w:val="00B51DA3"/>
    <w:rsid w:val="00B5252E"/>
    <w:rsid w:val="00B607F7"/>
    <w:rsid w:val="00B61235"/>
    <w:rsid w:val="00B7244D"/>
    <w:rsid w:val="00B724AE"/>
    <w:rsid w:val="00B7578A"/>
    <w:rsid w:val="00B77202"/>
    <w:rsid w:val="00B87AEA"/>
    <w:rsid w:val="00B96CA0"/>
    <w:rsid w:val="00B975EA"/>
    <w:rsid w:val="00B97BF8"/>
    <w:rsid w:val="00BA58B5"/>
    <w:rsid w:val="00BA5C1E"/>
    <w:rsid w:val="00BC2F90"/>
    <w:rsid w:val="00BE7A59"/>
    <w:rsid w:val="00BE7A5D"/>
    <w:rsid w:val="00BE7AAC"/>
    <w:rsid w:val="00C12490"/>
    <w:rsid w:val="00C14AEB"/>
    <w:rsid w:val="00C20DF8"/>
    <w:rsid w:val="00C21F3F"/>
    <w:rsid w:val="00C409CB"/>
    <w:rsid w:val="00C44898"/>
    <w:rsid w:val="00C54971"/>
    <w:rsid w:val="00C60A73"/>
    <w:rsid w:val="00C6205A"/>
    <w:rsid w:val="00C67BA2"/>
    <w:rsid w:val="00C7368B"/>
    <w:rsid w:val="00C75AA6"/>
    <w:rsid w:val="00C77F65"/>
    <w:rsid w:val="00C82AE3"/>
    <w:rsid w:val="00C921B9"/>
    <w:rsid w:val="00CA0485"/>
    <w:rsid w:val="00CA2B5B"/>
    <w:rsid w:val="00CA2BDD"/>
    <w:rsid w:val="00CC585B"/>
    <w:rsid w:val="00CC66F9"/>
    <w:rsid w:val="00CD13DF"/>
    <w:rsid w:val="00CE04CD"/>
    <w:rsid w:val="00CE3028"/>
    <w:rsid w:val="00D040E4"/>
    <w:rsid w:val="00D10F5E"/>
    <w:rsid w:val="00D13605"/>
    <w:rsid w:val="00D562A7"/>
    <w:rsid w:val="00D605A6"/>
    <w:rsid w:val="00D61E40"/>
    <w:rsid w:val="00D7437D"/>
    <w:rsid w:val="00D95072"/>
    <w:rsid w:val="00DA0F97"/>
    <w:rsid w:val="00DA1BA2"/>
    <w:rsid w:val="00DC29FC"/>
    <w:rsid w:val="00DD7537"/>
    <w:rsid w:val="00DE5680"/>
    <w:rsid w:val="00DF2216"/>
    <w:rsid w:val="00E00705"/>
    <w:rsid w:val="00E02F4E"/>
    <w:rsid w:val="00E03EF1"/>
    <w:rsid w:val="00E05EB5"/>
    <w:rsid w:val="00E075DD"/>
    <w:rsid w:val="00E10A19"/>
    <w:rsid w:val="00E3565D"/>
    <w:rsid w:val="00E4262F"/>
    <w:rsid w:val="00E565D5"/>
    <w:rsid w:val="00E60406"/>
    <w:rsid w:val="00E60474"/>
    <w:rsid w:val="00E609A3"/>
    <w:rsid w:val="00E63112"/>
    <w:rsid w:val="00E6315B"/>
    <w:rsid w:val="00E65AA7"/>
    <w:rsid w:val="00E766A9"/>
    <w:rsid w:val="00E854C7"/>
    <w:rsid w:val="00E8580D"/>
    <w:rsid w:val="00E90191"/>
    <w:rsid w:val="00E923D8"/>
    <w:rsid w:val="00E9792A"/>
    <w:rsid w:val="00EB2D55"/>
    <w:rsid w:val="00EB55A8"/>
    <w:rsid w:val="00ED0581"/>
    <w:rsid w:val="00ED1649"/>
    <w:rsid w:val="00ED61ED"/>
    <w:rsid w:val="00EE139B"/>
    <w:rsid w:val="00EE3BD2"/>
    <w:rsid w:val="00EE6559"/>
    <w:rsid w:val="00EE781A"/>
    <w:rsid w:val="00EF285C"/>
    <w:rsid w:val="00EF72B5"/>
    <w:rsid w:val="00F02EF3"/>
    <w:rsid w:val="00F20D25"/>
    <w:rsid w:val="00F27BF4"/>
    <w:rsid w:val="00F538F5"/>
    <w:rsid w:val="00F67018"/>
    <w:rsid w:val="00F82EBF"/>
    <w:rsid w:val="00F836C5"/>
    <w:rsid w:val="00FA0C37"/>
    <w:rsid w:val="00FA23EA"/>
    <w:rsid w:val="00FC1158"/>
    <w:rsid w:val="00FD1259"/>
    <w:rsid w:val="00FE0926"/>
    <w:rsid w:val="00FE38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01D17"/>
    <w:pPr>
      <w:widowControl w:val="0"/>
      <w:overflowPunct w:val="0"/>
      <w:autoSpaceDE w:val="0"/>
      <w:autoSpaceDN w:val="0"/>
      <w:adjustRightInd w:val="0"/>
      <w:textAlignment w:val="baseline"/>
    </w:pPr>
    <w:rPr>
      <w:rFonts w:ascii="Arial" w:hAnsi="Arial"/>
      <w:sz w:val="22"/>
      <w:lang w:val="en-US" w:eastAsia="de-DE"/>
    </w:rPr>
  </w:style>
  <w:style w:type="paragraph" w:styleId="berschrift1">
    <w:name w:val="heading 1"/>
    <w:basedOn w:val="Standard"/>
    <w:next w:val="Standard"/>
    <w:qFormat/>
    <w:rsid w:val="00AE506B"/>
    <w:pPr>
      <w:keepNext/>
      <w:tabs>
        <w:tab w:val="left" w:pos="7000"/>
        <w:tab w:val="left" w:pos="9212"/>
      </w:tabs>
      <w:spacing w:before="240" w:after="60"/>
      <w:outlineLvl w:val="0"/>
    </w:pPr>
    <w:rPr>
      <w:b/>
      <w:kern w:val="28"/>
      <w:sz w:val="28"/>
    </w:rPr>
  </w:style>
  <w:style w:type="paragraph" w:styleId="berschrift2">
    <w:name w:val="heading 2"/>
    <w:basedOn w:val="Standard"/>
    <w:next w:val="Standard"/>
    <w:link w:val="berschrift2Zchn"/>
    <w:qFormat/>
    <w:rsid w:val="00BE7A59"/>
    <w:pPr>
      <w:keepNext/>
      <w:spacing w:before="240" w:after="60"/>
      <w:outlineLvl w:val="1"/>
    </w:pPr>
    <w:rPr>
      <w:b/>
      <w:sz w:val="24"/>
    </w:rPr>
  </w:style>
  <w:style w:type="paragraph" w:styleId="berschrift3">
    <w:name w:val="heading 3"/>
    <w:basedOn w:val="Standard"/>
    <w:next w:val="Standard"/>
    <w:link w:val="berschrift3Zchn"/>
    <w:qFormat/>
    <w:rsid w:val="00AE506B"/>
    <w:pPr>
      <w:keepNext/>
      <w:spacing w:before="120" w:after="6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AE506B"/>
    <w:pPr>
      <w:tabs>
        <w:tab w:val="center" w:pos="4320"/>
        <w:tab w:val="right" w:pos="8640"/>
      </w:tabs>
      <w:spacing w:before="60" w:after="60"/>
    </w:pPr>
  </w:style>
  <w:style w:type="character" w:styleId="Seitenzahl">
    <w:name w:val="page number"/>
    <w:basedOn w:val="Absatz-Standardschriftart"/>
    <w:rsid w:val="00AE506B"/>
    <w:rPr>
      <w:sz w:val="20"/>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rsid w:val="00AE506B"/>
    <w:pPr>
      <w:widowControl/>
      <w:overflowPunct/>
      <w:autoSpaceDE/>
      <w:autoSpaceDN/>
      <w:adjustRightInd/>
      <w:textAlignment w:val="auto"/>
    </w:pPr>
    <w:rPr>
      <w:lang w:val="de-DE"/>
    </w:rPr>
  </w:style>
  <w:style w:type="paragraph" w:styleId="Textkrper-Zeileneinzug">
    <w:name w:val="Body Text Indent"/>
    <w:basedOn w:val="Standard"/>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23"/>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0126"/>
    <w:pPr>
      <w:ind w:left="720"/>
      <w:contextualSpacing/>
    </w:pPr>
  </w:style>
  <w:style w:type="paragraph" w:styleId="Funotentext">
    <w:name w:val="footnote text"/>
    <w:basedOn w:val="Standard"/>
    <w:link w:val="FunotentextZchn"/>
    <w:semiHidden/>
    <w:unhideWhenUsed/>
    <w:rsid w:val="008E054A"/>
    <w:rPr>
      <w:sz w:val="20"/>
    </w:rPr>
  </w:style>
  <w:style w:type="character" w:customStyle="1" w:styleId="FunotentextZchn">
    <w:name w:val="Fußnotentext Zchn"/>
    <w:basedOn w:val="Absatz-Standardschriftart"/>
    <w:link w:val="Funotentext"/>
    <w:semiHidden/>
    <w:rsid w:val="008E054A"/>
    <w:rPr>
      <w:rFonts w:ascii="Arial" w:hAnsi="Arial"/>
      <w:lang w:val="en-US" w:eastAsia="de-DE"/>
    </w:rPr>
  </w:style>
  <w:style w:type="character" w:styleId="Funotenzeichen">
    <w:name w:val="footnote reference"/>
    <w:basedOn w:val="Absatz-Standardschriftart"/>
    <w:semiHidden/>
    <w:unhideWhenUsed/>
    <w:rsid w:val="008E054A"/>
    <w:rPr>
      <w:vertAlign w:val="superscript"/>
    </w:rPr>
  </w:style>
  <w:style w:type="character" w:styleId="Hyperlink">
    <w:name w:val="Hyperlink"/>
    <w:basedOn w:val="Absatz-Standardschriftart"/>
    <w:unhideWhenUsed/>
    <w:rsid w:val="008E054A"/>
    <w:rPr>
      <w:color w:val="0000FF" w:themeColor="hyperlink"/>
      <w:u w:val="single"/>
    </w:rPr>
  </w:style>
  <w:style w:type="character" w:styleId="NichtaufgelsteErwhnung">
    <w:name w:val="Unresolved Mention"/>
    <w:basedOn w:val="Absatz-Standardschriftart"/>
    <w:uiPriority w:val="99"/>
    <w:semiHidden/>
    <w:unhideWhenUsed/>
    <w:rsid w:val="008E054A"/>
    <w:rPr>
      <w:color w:val="605E5C"/>
      <w:shd w:val="clear" w:color="auto" w:fill="E1DFDD"/>
    </w:rPr>
  </w:style>
  <w:style w:type="paragraph" w:styleId="Beschriftung">
    <w:name w:val="caption"/>
    <w:basedOn w:val="Standard"/>
    <w:next w:val="Standard"/>
    <w:unhideWhenUsed/>
    <w:qFormat/>
    <w:rsid w:val="003511B0"/>
    <w:pPr>
      <w:spacing w:after="200"/>
    </w:pPr>
    <w:rPr>
      <w:i/>
      <w:iCs/>
      <w:color w:val="1F497D" w:themeColor="text2"/>
      <w:sz w:val="18"/>
      <w:szCs w:val="18"/>
    </w:rPr>
  </w:style>
  <w:style w:type="character" w:styleId="BesuchterLink">
    <w:name w:val="FollowedHyperlink"/>
    <w:basedOn w:val="Absatz-Standardschriftart"/>
    <w:semiHidden/>
    <w:unhideWhenUsed/>
    <w:rsid w:val="00630E59"/>
    <w:rPr>
      <w:color w:val="800080" w:themeColor="followedHyperlink"/>
      <w:u w:val="single"/>
    </w:rPr>
  </w:style>
  <w:style w:type="character" w:customStyle="1" w:styleId="berschrift2Zchn">
    <w:name w:val="Überschrift 2 Zchn"/>
    <w:basedOn w:val="Absatz-Standardschriftart"/>
    <w:link w:val="berschrift2"/>
    <w:rsid w:val="008E5C7B"/>
    <w:rPr>
      <w:rFonts w:ascii="Arial" w:hAnsi="Arial"/>
      <w:b/>
      <w:sz w:val="24"/>
      <w:lang w:val="en-US" w:eastAsia="de-DE"/>
    </w:rPr>
  </w:style>
  <w:style w:type="table" w:styleId="Gitternetztabelle4Akzent1">
    <w:name w:val="Grid Table 4 Accent 1"/>
    <w:basedOn w:val="NormaleTabelle"/>
    <w:uiPriority w:val="49"/>
    <w:rsid w:val="007E040E"/>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299460150">
      <w:bodyDiv w:val="1"/>
      <w:marLeft w:val="0"/>
      <w:marRight w:val="0"/>
      <w:marTop w:val="0"/>
      <w:marBottom w:val="0"/>
      <w:divBdr>
        <w:top w:val="none" w:sz="0" w:space="0" w:color="auto"/>
        <w:left w:val="none" w:sz="0" w:space="0" w:color="auto"/>
        <w:bottom w:val="none" w:sz="0" w:space="0" w:color="auto"/>
        <w:right w:val="none" w:sz="0" w:space="0" w:color="auto"/>
      </w:divBdr>
    </w:div>
    <w:div w:id="416751805">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586816183">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648360570">
      <w:bodyDiv w:val="1"/>
      <w:marLeft w:val="0"/>
      <w:marRight w:val="0"/>
      <w:marTop w:val="0"/>
      <w:marBottom w:val="0"/>
      <w:divBdr>
        <w:top w:val="none" w:sz="0" w:space="0" w:color="auto"/>
        <w:left w:val="none" w:sz="0" w:space="0" w:color="auto"/>
        <w:bottom w:val="none" w:sz="0" w:space="0" w:color="auto"/>
        <w:right w:val="none" w:sz="0" w:space="0" w:color="auto"/>
      </w:divBdr>
    </w:div>
    <w:div w:id="737555801">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998919720">
      <w:bodyDiv w:val="1"/>
      <w:marLeft w:val="0"/>
      <w:marRight w:val="0"/>
      <w:marTop w:val="0"/>
      <w:marBottom w:val="0"/>
      <w:divBdr>
        <w:top w:val="none" w:sz="0" w:space="0" w:color="auto"/>
        <w:left w:val="none" w:sz="0" w:space="0" w:color="auto"/>
        <w:bottom w:val="none" w:sz="0" w:space="0" w:color="auto"/>
        <w:right w:val="none" w:sz="0" w:space="0" w:color="auto"/>
      </w:divBdr>
    </w:div>
    <w:div w:id="1133791423">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458447475">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 w:id="203707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ppa-X/Telli-TF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16D-C2EA-4D3E-BFD0-871AF05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Template>
  <TotalTime>0</TotalTime>
  <Pages>5</Pages>
  <Words>744</Words>
  <Characters>4692</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Finn Neiger</cp:lastModifiedBy>
  <cp:revision>19</cp:revision>
  <dcterms:created xsi:type="dcterms:W3CDTF">2023-02-22T07:56:00Z</dcterms:created>
  <dcterms:modified xsi:type="dcterms:W3CDTF">2023-02-22T09:35:00Z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